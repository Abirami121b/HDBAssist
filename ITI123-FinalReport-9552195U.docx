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899A7" w14:textId="2837011D" w:rsidR="00B3099E" w:rsidRDefault="00A662CC">
      <w:pPr>
        <w:pStyle w:val="Subtitle"/>
      </w:pPr>
      <w:r>
        <w:t>ITI123 Generative AI &amp; Deep Learning Project (2025S2)</w:t>
      </w:r>
    </w:p>
    <w:p w14:paraId="69BB8191" w14:textId="78CDA899" w:rsidR="00B3099E" w:rsidRPr="006620FF" w:rsidRDefault="00A662CC">
      <w:pPr>
        <w:pStyle w:val="Title"/>
        <w:rPr>
          <w:color w:val="0070C0"/>
        </w:rPr>
      </w:pPr>
      <w:proofErr w:type="spellStart"/>
      <w:r w:rsidRPr="006620FF">
        <w:rPr>
          <w:color w:val="0070C0"/>
        </w:rPr>
        <w:t>HDBAssist</w:t>
      </w:r>
      <w:proofErr w:type="spellEnd"/>
      <w:r w:rsidRPr="006620FF">
        <w:rPr>
          <w:color w:val="0070C0"/>
        </w:rPr>
        <w:t xml:space="preserve"> – AI-Powered Singapore HDB Resident Issue Guidance Application</w:t>
      </w:r>
    </w:p>
    <w:p w14:paraId="59669913" w14:textId="7895BBCA" w:rsidR="00B3099E" w:rsidRPr="00BC5A55" w:rsidRDefault="00A662CC">
      <w:pPr>
        <w:pStyle w:val="Author"/>
        <w:rPr>
          <w:sz w:val="28"/>
          <w:szCs w:val="28"/>
        </w:rPr>
      </w:pPr>
      <w:r w:rsidRPr="00BC5A55">
        <w:rPr>
          <w:sz w:val="28"/>
          <w:szCs w:val="28"/>
        </w:rPr>
        <w:t>Project Submitted By: Abirami Balachander</w:t>
      </w:r>
      <w:r w:rsidR="004F6C26">
        <w:rPr>
          <w:sz w:val="28"/>
          <w:szCs w:val="28"/>
        </w:rPr>
        <w:t xml:space="preserve"> </w:t>
      </w:r>
      <w:r w:rsidR="00BC5A55">
        <w:rPr>
          <w:sz w:val="28"/>
          <w:szCs w:val="28"/>
        </w:rPr>
        <w:t>/</w:t>
      </w:r>
      <w:r w:rsidR="004F6C26">
        <w:rPr>
          <w:sz w:val="28"/>
          <w:szCs w:val="28"/>
        </w:rPr>
        <w:t xml:space="preserve"> </w:t>
      </w:r>
      <w:r w:rsidRPr="00BC5A55">
        <w:rPr>
          <w:sz w:val="28"/>
          <w:szCs w:val="28"/>
        </w:rPr>
        <w:t xml:space="preserve">9552195U on </w:t>
      </w:r>
      <w:r w:rsidR="009C7F15" w:rsidRPr="00BC5A55">
        <w:rPr>
          <w:sz w:val="28"/>
          <w:szCs w:val="28"/>
        </w:rPr>
        <w:t>26 February 2026</w:t>
      </w:r>
    </w:p>
    <w:p w14:paraId="500B6257" w14:textId="0619BC33" w:rsidR="00B3099E" w:rsidRDefault="00A662CC">
      <w:r>
        <w:rPr>
          <w:noProof/>
          <w:color w:val="000000"/>
          <w:sz w:val="32"/>
          <w:szCs w:val="32"/>
          <w:bdr w:val="none" w:sz="0" w:space="0" w:color="auto" w:frame="1"/>
        </w:rPr>
        <w:drawing>
          <wp:inline distT="0" distB="0" distL="0" distR="0" wp14:anchorId="12722B1D" wp14:editId="0C6DAB61">
            <wp:extent cx="5193792" cy="3889968"/>
            <wp:effectExtent l="0" t="0" r="635" b="0"/>
            <wp:docPr id="1792556687" name="Picture 1" descr="A person holding a phone and thinking about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holding a phone and thinking about a problem&#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28158" cy="3915707"/>
                    </a:xfrm>
                    <a:prstGeom prst="rect">
                      <a:avLst/>
                    </a:prstGeom>
                    <a:noFill/>
                    <a:ln>
                      <a:noFill/>
                    </a:ln>
                  </pic:spPr>
                </pic:pic>
              </a:graphicData>
            </a:graphic>
          </wp:inline>
        </w:drawing>
      </w:r>
    </w:p>
    <w:p w14:paraId="5FC887C8" w14:textId="4B011D60" w:rsidR="00B3099E" w:rsidRPr="006620FF" w:rsidRDefault="009C7F15">
      <w:pPr>
        <w:pStyle w:val="Heading1"/>
        <w:rPr>
          <w:color w:val="0070C0"/>
        </w:rPr>
      </w:pPr>
      <w:r w:rsidRPr="006620FF">
        <w:rPr>
          <w:color w:val="0070C0"/>
        </w:rPr>
        <w:t>Introduction &amp; Motivation</w:t>
      </w:r>
    </w:p>
    <w:p w14:paraId="2B0DFE3E" w14:textId="73513F4D" w:rsidR="00B3099E" w:rsidRPr="00BC5A55" w:rsidRDefault="009C7F15">
      <w:pPr>
        <w:rPr>
          <w:sz w:val="28"/>
          <w:szCs w:val="28"/>
        </w:rPr>
      </w:pPr>
      <w:proofErr w:type="spellStart"/>
      <w:r w:rsidRPr="00BC5A55">
        <w:rPr>
          <w:sz w:val="28"/>
          <w:szCs w:val="28"/>
        </w:rPr>
        <w:t>HDBAssist</w:t>
      </w:r>
      <w:proofErr w:type="spellEnd"/>
      <w:r w:rsidRPr="00BC5A55">
        <w:rPr>
          <w:sz w:val="28"/>
          <w:szCs w:val="28"/>
        </w:rPr>
        <w:t xml:space="preserve"> addresses the confusion faced by Singapore Residents when reporting public estate issues.</w:t>
      </w:r>
    </w:p>
    <w:p w14:paraId="5B31FACF" w14:textId="673E5B1B" w:rsidR="00B3099E" w:rsidRPr="00BC5A55" w:rsidRDefault="009C7F15" w:rsidP="009C7F15">
      <w:pPr>
        <w:pStyle w:val="ListBullet"/>
        <w:rPr>
          <w:sz w:val="28"/>
          <w:szCs w:val="28"/>
        </w:rPr>
      </w:pPr>
      <w:r w:rsidRPr="00BC5A55">
        <w:rPr>
          <w:sz w:val="28"/>
          <w:szCs w:val="28"/>
        </w:rPr>
        <w:t>Residents often struggle to determine the correct authority (Town council, HDB, NEA, Police, SCDF)</w:t>
      </w:r>
      <w:r w:rsidR="00BC5A55" w:rsidRPr="00BC5A55">
        <w:rPr>
          <w:sz w:val="28"/>
          <w:szCs w:val="28"/>
        </w:rPr>
        <w:t xml:space="preserve"> and how to prepare necessary information</w:t>
      </w:r>
    </w:p>
    <w:p w14:paraId="276FAFB1" w14:textId="7A37F52A" w:rsidR="00B3099E" w:rsidRPr="006620FF" w:rsidRDefault="00BC5A55">
      <w:pPr>
        <w:pStyle w:val="Heading2"/>
        <w:rPr>
          <w:color w:val="0070C0"/>
        </w:rPr>
      </w:pPr>
      <w:r w:rsidRPr="006620FF">
        <w:rPr>
          <w:color w:val="0070C0"/>
        </w:rPr>
        <w:lastRenderedPageBreak/>
        <w:t>Problem Statement</w:t>
      </w:r>
    </w:p>
    <w:p w14:paraId="6626410F" w14:textId="09136764" w:rsidR="00BC5A55" w:rsidRPr="00BC5A55" w:rsidRDefault="00BC5A55" w:rsidP="00BC5A55">
      <w:pPr>
        <w:rPr>
          <w:i/>
          <w:iCs/>
          <w:sz w:val="28"/>
          <w:szCs w:val="28"/>
        </w:rPr>
      </w:pPr>
      <w:r w:rsidRPr="00BC5A55">
        <w:rPr>
          <w:i/>
          <w:iCs/>
          <w:sz w:val="28"/>
          <w:szCs w:val="28"/>
        </w:rPr>
        <w:t>There is no unified intelligent assistant that interprets natural language complaints, determines urgency, routes to the correct authority, and generates structured guidance with responsible AI guardrails.</w:t>
      </w:r>
    </w:p>
    <w:p w14:paraId="25821CFA" w14:textId="77777777" w:rsidR="00BC5A55" w:rsidRPr="00BC5A55" w:rsidRDefault="00BC5A55" w:rsidP="00BC5A55">
      <w:pPr>
        <w:rPr>
          <w:sz w:val="28"/>
          <w:szCs w:val="28"/>
        </w:rPr>
      </w:pPr>
      <w:r w:rsidRPr="00BC5A55">
        <w:rPr>
          <w:sz w:val="28"/>
          <w:szCs w:val="28"/>
        </w:rPr>
        <w:t xml:space="preserve">The core problem addressed in this project is the </w:t>
      </w:r>
      <w:r w:rsidRPr="00BC5A55">
        <w:rPr>
          <w:b/>
          <w:bCs/>
          <w:sz w:val="28"/>
          <w:szCs w:val="28"/>
        </w:rPr>
        <w:t>difficulty faced by HDB residents in correctly identifying the appropriate authority and next steps when reporting common estate-related issues</w:t>
      </w:r>
      <w:r w:rsidRPr="00BC5A55">
        <w:rPr>
          <w:sz w:val="28"/>
          <w:szCs w:val="28"/>
        </w:rPr>
        <w:t>.</w:t>
      </w:r>
    </w:p>
    <w:p w14:paraId="02B3E0A3" w14:textId="0B9E58C6" w:rsidR="00B3099E" w:rsidRPr="00BC5A55" w:rsidRDefault="00BC5A55" w:rsidP="00BC5A55">
      <w:pPr>
        <w:rPr>
          <w:sz w:val="28"/>
          <w:szCs w:val="28"/>
        </w:rPr>
      </w:pPr>
      <w:r w:rsidRPr="00BC5A55">
        <w:rPr>
          <w:sz w:val="28"/>
          <w:szCs w:val="28"/>
        </w:rPr>
        <w:t xml:space="preserve">From a user’s perspective, estate issues are typically described in informal and unstructured terms (e.g. “the light outside my unit is not working” or “someone suspicious is loitering downstairs”). However, public service systems often require residents to first categories the issue correctly before selecting the appropriate reporting channel. This mismatch between </w:t>
      </w:r>
      <w:r w:rsidRPr="00BC5A55">
        <w:rPr>
          <w:b/>
          <w:bCs/>
          <w:sz w:val="28"/>
          <w:szCs w:val="28"/>
        </w:rPr>
        <w:t>how residents describe problems</w:t>
      </w:r>
      <w:r w:rsidRPr="00BC5A55">
        <w:rPr>
          <w:sz w:val="28"/>
          <w:szCs w:val="28"/>
        </w:rPr>
        <w:t xml:space="preserve"> and </w:t>
      </w:r>
      <w:r w:rsidRPr="00BC5A55">
        <w:rPr>
          <w:b/>
          <w:bCs/>
          <w:sz w:val="28"/>
          <w:szCs w:val="28"/>
        </w:rPr>
        <w:t>how services are organized</w:t>
      </w:r>
      <w:r w:rsidRPr="00BC5A55">
        <w:rPr>
          <w:sz w:val="28"/>
          <w:szCs w:val="28"/>
        </w:rPr>
        <w:t xml:space="preserve"> leads to frequent uncertainty.</w:t>
      </w:r>
    </w:p>
    <w:p w14:paraId="4BB18274" w14:textId="77777777" w:rsidR="00BC5A55" w:rsidRPr="00BC5A55" w:rsidRDefault="00BC5A55" w:rsidP="00BC5A55">
      <w:pPr>
        <w:pStyle w:val="NormalWeb"/>
        <w:spacing w:before="280" w:beforeAutospacing="0" w:after="280" w:afterAutospacing="0"/>
        <w:rPr>
          <w:sz w:val="22"/>
          <w:szCs w:val="22"/>
        </w:rPr>
      </w:pPr>
      <w:r w:rsidRPr="00BC5A55">
        <w:rPr>
          <w:color w:val="000000"/>
          <w:sz w:val="28"/>
          <w:szCs w:val="28"/>
        </w:rPr>
        <w:t>Common challenges include:</w:t>
      </w:r>
    </w:p>
    <w:p w14:paraId="73E66D23" w14:textId="77777777" w:rsidR="00BC5A55" w:rsidRPr="00BC5A55" w:rsidRDefault="00BC5A55" w:rsidP="00BC5A55">
      <w:pPr>
        <w:pStyle w:val="NormalWeb"/>
        <w:numPr>
          <w:ilvl w:val="0"/>
          <w:numId w:val="17"/>
        </w:numPr>
        <w:spacing w:before="280" w:beforeAutospacing="0" w:after="0" w:afterAutospacing="0"/>
        <w:textAlignment w:val="baseline"/>
        <w:rPr>
          <w:color w:val="156082"/>
          <w:sz w:val="28"/>
          <w:szCs w:val="28"/>
        </w:rPr>
      </w:pPr>
      <w:r w:rsidRPr="00BC5A55">
        <w:rPr>
          <w:color w:val="156082"/>
          <w:sz w:val="28"/>
          <w:szCs w:val="28"/>
        </w:rPr>
        <w:t>Ambiguity over which authority is responsible for a given issue</w:t>
      </w:r>
    </w:p>
    <w:p w14:paraId="69F5BF1D" w14:textId="77777777" w:rsidR="00BC5A55" w:rsidRPr="00BC5A55" w:rsidRDefault="00BC5A55" w:rsidP="00BC5A55">
      <w:pPr>
        <w:pStyle w:val="NormalWeb"/>
        <w:numPr>
          <w:ilvl w:val="0"/>
          <w:numId w:val="17"/>
        </w:numPr>
        <w:spacing w:before="0" w:beforeAutospacing="0" w:after="0" w:afterAutospacing="0"/>
        <w:textAlignment w:val="baseline"/>
        <w:rPr>
          <w:color w:val="156082"/>
          <w:sz w:val="28"/>
          <w:szCs w:val="28"/>
        </w:rPr>
      </w:pPr>
      <w:r w:rsidRPr="00BC5A55">
        <w:rPr>
          <w:color w:val="156082"/>
          <w:sz w:val="28"/>
          <w:szCs w:val="28"/>
        </w:rPr>
        <w:t>Uncertainty about whether an issue is urgent or non-urgent</w:t>
      </w:r>
    </w:p>
    <w:p w14:paraId="13B1AEDA" w14:textId="77777777" w:rsidR="00BC5A55" w:rsidRPr="00BC5A55" w:rsidRDefault="00BC5A55" w:rsidP="00BC5A55">
      <w:pPr>
        <w:pStyle w:val="NormalWeb"/>
        <w:numPr>
          <w:ilvl w:val="0"/>
          <w:numId w:val="17"/>
        </w:numPr>
        <w:spacing w:before="0" w:beforeAutospacing="0" w:after="280" w:afterAutospacing="0"/>
        <w:textAlignment w:val="baseline"/>
        <w:rPr>
          <w:color w:val="156082"/>
          <w:sz w:val="28"/>
          <w:szCs w:val="28"/>
        </w:rPr>
      </w:pPr>
      <w:r w:rsidRPr="00BC5A55">
        <w:rPr>
          <w:color w:val="156082"/>
          <w:sz w:val="28"/>
          <w:szCs w:val="28"/>
        </w:rPr>
        <w:t>Confusion caused by multiple reporting channels (hotlines, online forms, emergency numbers)</w:t>
      </w:r>
    </w:p>
    <w:p w14:paraId="228DA994" w14:textId="77777777" w:rsidR="00BC5A55" w:rsidRPr="00BC5A55" w:rsidRDefault="00BC5A55" w:rsidP="00BC5A55">
      <w:pPr>
        <w:pStyle w:val="NormalWeb"/>
        <w:spacing w:before="280" w:beforeAutospacing="0" w:after="280" w:afterAutospacing="0"/>
        <w:rPr>
          <w:sz w:val="22"/>
          <w:szCs w:val="22"/>
        </w:rPr>
      </w:pPr>
      <w:r w:rsidRPr="00BC5A55">
        <w:rPr>
          <w:color w:val="000000"/>
          <w:sz w:val="28"/>
          <w:szCs w:val="28"/>
        </w:rPr>
        <w:t>As a result, residents may:</w:t>
      </w:r>
    </w:p>
    <w:p w14:paraId="2FAF5813" w14:textId="77777777" w:rsidR="00BC5A55" w:rsidRPr="00BC5A55" w:rsidRDefault="00BC5A55" w:rsidP="00BC5A55">
      <w:pPr>
        <w:pStyle w:val="NormalWeb"/>
        <w:numPr>
          <w:ilvl w:val="0"/>
          <w:numId w:val="18"/>
        </w:numPr>
        <w:spacing w:before="280" w:beforeAutospacing="0" w:after="0" w:afterAutospacing="0"/>
        <w:textAlignment w:val="baseline"/>
        <w:rPr>
          <w:color w:val="156082"/>
          <w:sz w:val="28"/>
          <w:szCs w:val="28"/>
        </w:rPr>
      </w:pPr>
      <w:r w:rsidRPr="00BC5A55">
        <w:rPr>
          <w:color w:val="156082"/>
          <w:sz w:val="28"/>
          <w:szCs w:val="28"/>
        </w:rPr>
        <w:t>Submit reports to the wrong agency</w:t>
      </w:r>
    </w:p>
    <w:p w14:paraId="74D2AB6A" w14:textId="77777777" w:rsidR="00BC5A55" w:rsidRPr="00BC5A55" w:rsidRDefault="00BC5A55" w:rsidP="00BC5A55">
      <w:pPr>
        <w:pStyle w:val="NormalWeb"/>
        <w:numPr>
          <w:ilvl w:val="0"/>
          <w:numId w:val="18"/>
        </w:numPr>
        <w:spacing w:before="0" w:beforeAutospacing="0" w:after="0" w:afterAutospacing="0"/>
        <w:textAlignment w:val="baseline"/>
        <w:rPr>
          <w:color w:val="156082"/>
          <w:sz w:val="28"/>
          <w:szCs w:val="28"/>
        </w:rPr>
      </w:pPr>
      <w:r w:rsidRPr="00BC5A55">
        <w:rPr>
          <w:color w:val="156082"/>
          <w:sz w:val="28"/>
          <w:szCs w:val="28"/>
        </w:rPr>
        <w:t xml:space="preserve">Delay in </w:t>
      </w:r>
      <w:proofErr w:type="gramStart"/>
      <w:r w:rsidRPr="00BC5A55">
        <w:rPr>
          <w:color w:val="156082"/>
          <w:sz w:val="28"/>
          <w:szCs w:val="28"/>
        </w:rPr>
        <w:t>taking action</w:t>
      </w:r>
      <w:proofErr w:type="gramEnd"/>
      <w:r w:rsidRPr="00BC5A55">
        <w:rPr>
          <w:color w:val="156082"/>
          <w:sz w:val="28"/>
          <w:szCs w:val="28"/>
        </w:rPr>
        <w:t xml:space="preserve"> while seeking clarification</w:t>
      </w:r>
    </w:p>
    <w:p w14:paraId="5106EB88" w14:textId="77777777" w:rsidR="00BC5A55" w:rsidRPr="00BC5A55" w:rsidRDefault="00BC5A55" w:rsidP="00BC5A55">
      <w:pPr>
        <w:pStyle w:val="NormalWeb"/>
        <w:numPr>
          <w:ilvl w:val="0"/>
          <w:numId w:val="18"/>
        </w:numPr>
        <w:spacing w:before="0" w:beforeAutospacing="0" w:after="0" w:afterAutospacing="0"/>
        <w:textAlignment w:val="baseline"/>
        <w:rPr>
          <w:color w:val="156082"/>
          <w:sz w:val="28"/>
          <w:szCs w:val="28"/>
        </w:rPr>
      </w:pPr>
      <w:r w:rsidRPr="00BC5A55">
        <w:rPr>
          <w:color w:val="156082"/>
          <w:sz w:val="28"/>
          <w:szCs w:val="28"/>
        </w:rPr>
        <w:t>Abandon reporting altogether</w:t>
      </w:r>
    </w:p>
    <w:p w14:paraId="11869B26" w14:textId="77777777" w:rsidR="00BC5A55" w:rsidRPr="00BC5A55" w:rsidRDefault="00BC5A55" w:rsidP="00BC5A55">
      <w:pPr>
        <w:pStyle w:val="NormalWeb"/>
        <w:numPr>
          <w:ilvl w:val="0"/>
          <w:numId w:val="18"/>
        </w:numPr>
        <w:spacing w:before="0" w:beforeAutospacing="0" w:after="280" w:afterAutospacing="0"/>
        <w:textAlignment w:val="baseline"/>
        <w:rPr>
          <w:color w:val="156082"/>
          <w:sz w:val="28"/>
          <w:szCs w:val="28"/>
        </w:rPr>
      </w:pPr>
      <w:r w:rsidRPr="00BC5A55">
        <w:rPr>
          <w:color w:val="156082"/>
          <w:sz w:val="28"/>
          <w:szCs w:val="28"/>
        </w:rPr>
        <w:t>Escalate non-emergency issues unnecessarily</w:t>
      </w:r>
    </w:p>
    <w:p w14:paraId="6A50EF3D" w14:textId="224BB86F" w:rsidR="00B3099E" w:rsidRDefault="00BC5A55">
      <w:pPr>
        <w:rPr>
          <w:rFonts w:ascii="Aptos" w:hAnsi="Aptos"/>
          <w:color w:val="000000"/>
          <w:sz w:val="22"/>
          <w:szCs w:val="22"/>
        </w:rPr>
      </w:pPr>
      <w:r w:rsidRPr="00BC5A55">
        <w:rPr>
          <w:color w:val="000000"/>
          <w:sz w:val="28"/>
          <w:szCs w:val="28"/>
        </w:rPr>
        <w:t xml:space="preserve">This project formulates the problem as a </w:t>
      </w:r>
      <w:r w:rsidRPr="00BC5A55">
        <w:rPr>
          <w:b/>
          <w:bCs/>
          <w:color w:val="000000"/>
          <w:sz w:val="28"/>
          <w:szCs w:val="28"/>
        </w:rPr>
        <w:t>decision-support and service navigation challenge</w:t>
      </w:r>
      <w:r w:rsidRPr="00BC5A55">
        <w:rPr>
          <w:color w:val="000000"/>
          <w:sz w:val="28"/>
          <w:szCs w:val="28"/>
        </w:rPr>
        <w:t xml:space="preserve">, rather than a prediction/classification problem in isolation. The goal is not merely to label an issue, but to </w:t>
      </w:r>
      <w:r w:rsidRPr="00BC5A55">
        <w:rPr>
          <w:b/>
          <w:bCs/>
          <w:color w:val="000000"/>
          <w:sz w:val="28"/>
          <w:szCs w:val="28"/>
        </w:rPr>
        <w:t>translate free-form problem descriptions into accurate, authoritative, and actionable guidance</w:t>
      </w:r>
      <w:r w:rsidRPr="00BC5A55">
        <w:rPr>
          <w:color w:val="000000"/>
          <w:sz w:val="28"/>
          <w:szCs w:val="28"/>
        </w:rPr>
        <w:t>.</w:t>
      </w:r>
      <w:r w:rsidRPr="00BC5A55">
        <w:rPr>
          <w:rFonts w:ascii="Aptos" w:hAnsi="Aptos"/>
          <w:color w:val="000000"/>
          <w:sz w:val="22"/>
          <w:szCs w:val="22"/>
        </w:rPr>
        <w:t> </w:t>
      </w:r>
    </w:p>
    <w:p w14:paraId="5EC7CE75" w14:textId="77777777" w:rsidR="00BC5A55" w:rsidRDefault="00BC5A55">
      <w:pPr>
        <w:rPr>
          <w:rFonts w:ascii="Aptos" w:hAnsi="Aptos"/>
          <w:color w:val="000000"/>
          <w:sz w:val="22"/>
          <w:szCs w:val="22"/>
        </w:rPr>
      </w:pPr>
    </w:p>
    <w:p w14:paraId="14FC5BE3" w14:textId="421F84A3" w:rsidR="006620FF" w:rsidRPr="006620FF" w:rsidRDefault="006620FF" w:rsidP="006620FF">
      <w:pPr>
        <w:pStyle w:val="Heading2"/>
        <w:rPr>
          <w:color w:val="0070C0"/>
        </w:rPr>
      </w:pPr>
      <w:r w:rsidRPr="006620FF">
        <w:rPr>
          <w:color w:val="0070C0"/>
        </w:rPr>
        <w:lastRenderedPageBreak/>
        <w:t>Overview of the Architecture</w:t>
      </w:r>
    </w:p>
    <w:p w14:paraId="52DDECB8" w14:textId="77777777" w:rsidR="006620FF" w:rsidRDefault="006620FF" w:rsidP="006620FF">
      <w:pPr>
        <w:spacing w:after="0"/>
        <w:rPr>
          <w:sz w:val="28"/>
          <w:szCs w:val="28"/>
        </w:rPr>
      </w:pPr>
      <w:proofErr w:type="spellStart"/>
      <w:r w:rsidRPr="006620FF">
        <w:rPr>
          <w:sz w:val="28"/>
          <w:szCs w:val="28"/>
        </w:rPr>
        <w:t>HDBAssist</w:t>
      </w:r>
      <w:proofErr w:type="spellEnd"/>
      <w:r w:rsidRPr="006620FF">
        <w:rPr>
          <w:sz w:val="28"/>
          <w:szCs w:val="28"/>
        </w:rPr>
        <w:t xml:space="preserve"> is built using a modular, multi-agent Generative AI architecture designed to provide structured, safe, and domain-specific public service guidance for Singapore residents. The system separates responsibilities across distinct architectural layers to ensure scalability, governance, maintainability, and deterministic routing.</w:t>
      </w:r>
    </w:p>
    <w:p w14:paraId="100ADD3E" w14:textId="6BE88908" w:rsidR="006620FF" w:rsidRPr="006620FF" w:rsidRDefault="006620FF" w:rsidP="006620FF">
      <w:pPr>
        <w:spacing w:after="0"/>
        <w:rPr>
          <w:sz w:val="32"/>
          <w:szCs w:val="32"/>
        </w:rPr>
      </w:pPr>
      <w:r w:rsidRPr="006620FF">
        <w:rPr>
          <w:i/>
          <w:iCs/>
          <w:color w:val="0070C0"/>
          <w:sz w:val="28"/>
          <w:szCs w:val="28"/>
        </w:rPr>
        <w:t xml:space="preserve">Presentation Layer – </w:t>
      </w:r>
      <w:proofErr w:type="spellStart"/>
      <w:r w:rsidRPr="006620FF">
        <w:rPr>
          <w:b/>
          <w:bCs/>
          <w:i/>
          <w:iCs/>
          <w:color w:val="0070C0"/>
          <w:sz w:val="28"/>
          <w:szCs w:val="28"/>
        </w:rPr>
        <w:t>Streamlit</w:t>
      </w:r>
      <w:proofErr w:type="spellEnd"/>
    </w:p>
    <w:p w14:paraId="0BD64A73" w14:textId="77777777" w:rsidR="006620FF" w:rsidRDefault="006620FF" w:rsidP="006620FF">
      <w:pPr>
        <w:spacing w:after="0"/>
      </w:pPr>
      <w:r>
        <w:t xml:space="preserve">The Presentation Layer is implemented using </w:t>
      </w:r>
      <w:proofErr w:type="spellStart"/>
      <w:r>
        <w:t>Streamlit</w:t>
      </w:r>
      <w:proofErr w:type="spellEnd"/>
      <w:r>
        <w:t xml:space="preserve">. It serves as the user interface where residents submit issues related to HDB estates. </w:t>
      </w:r>
      <w:proofErr w:type="spellStart"/>
      <w:r>
        <w:t>Streamlit</w:t>
      </w:r>
      <w:proofErr w:type="spellEnd"/>
      <w:r>
        <w:t xml:space="preserve"> handles user input capture, session management, and structured JSON rendering of responses. It communicates with the orchestration layer via REST API calls.</w:t>
      </w:r>
    </w:p>
    <w:p w14:paraId="36F2D6B9" w14:textId="4D7CD242" w:rsidR="006620FF" w:rsidRPr="006620FF" w:rsidRDefault="006620FF" w:rsidP="006620FF">
      <w:pPr>
        <w:pStyle w:val="Heading3"/>
        <w:spacing w:after="0"/>
        <w:rPr>
          <w:i/>
          <w:iCs/>
          <w:color w:val="0070C0"/>
          <w:sz w:val="28"/>
          <w:szCs w:val="22"/>
        </w:rPr>
      </w:pPr>
      <w:r w:rsidRPr="006620FF">
        <w:rPr>
          <w:i/>
          <w:iCs/>
          <w:color w:val="0070C0"/>
          <w:sz w:val="28"/>
          <w:szCs w:val="22"/>
        </w:rPr>
        <w:t xml:space="preserve">Orchestration Layer – </w:t>
      </w:r>
      <w:proofErr w:type="spellStart"/>
      <w:r w:rsidRPr="006620FF">
        <w:rPr>
          <w:b/>
          <w:bCs/>
          <w:i/>
          <w:iCs/>
          <w:color w:val="0070C0"/>
          <w:sz w:val="28"/>
          <w:szCs w:val="22"/>
        </w:rPr>
        <w:t>Flowise</w:t>
      </w:r>
      <w:proofErr w:type="spellEnd"/>
    </w:p>
    <w:p w14:paraId="1D2452D9" w14:textId="77777777" w:rsidR="006620FF" w:rsidRDefault="006620FF" w:rsidP="006620FF">
      <w:pPr>
        <w:spacing w:after="0"/>
      </w:pPr>
      <w:r>
        <w:t xml:space="preserve">The Orchestration Layer is powered by </w:t>
      </w:r>
      <w:proofErr w:type="spellStart"/>
      <w:r>
        <w:t>Flowise</w:t>
      </w:r>
      <w:proofErr w:type="spellEnd"/>
      <w:r>
        <w:t>. This layer coordinates the execution of multiple agents in a controlled workflow. It manages state variables, routing logic, conditional branching, and ensures deterministic execution across Supervisor, Condition, Domain RAG, and Report agents.</w:t>
      </w:r>
    </w:p>
    <w:p w14:paraId="158B07EE" w14:textId="28837BC1" w:rsidR="006620FF" w:rsidRPr="006620FF" w:rsidRDefault="006620FF" w:rsidP="006620FF">
      <w:pPr>
        <w:pStyle w:val="Heading3"/>
        <w:spacing w:after="0"/>
        <w:rPr>
          <w:i/>
          <w:iCs/>
          <w:color w:val="0070C0"/>
          <w:sz w:val="28"/>
          <w:szCs w:val="22"/>
        </w:rPr>
      </w:pPr>
      <w:r w:rsidRPr="006620FF">
        <w:rPr>
          <w:i/>
          <w:iCs/>
          <w:color w:val="0070C0"/>
          <w:sz w:val="28"/>
          <w:szCs w:val="22"/>
        </w:rPr>
        <w:t xml:space="preserve">Intelligence Layer – </w:t>
      </w:r>
      <w:r w:rsidRPr="006620FF">
        <w:rPr>
          <w:b/>
          <w:bCs/>
          <w:i/>
          <w:iCs/>
          <w:color w:val="0070C0"/>
          <w:sz w:val="28"/>
          <w:szCs w:val="22"/>
        </w:rPr>
        <w:t>Supervisor Agent</w:t>
      </w:r>
    </w:p>
    <w:p w14:paraId="11BBF8AD" w14:textId="77777777" w:rsidR="006620FF" w:rsidRDefault="006620FF" w:rsidP="006620FF">
      <w:pPr>
        <w:spacing w:after="0"/>
      </w:pPr>
      <w:r>
        <w:t>The Supervisor Agent performs structured first-intake processing. It extracts key fields such as country, location details, issue description, urgency hint, and assigns a single routing value (route). It does not provide recommendations. Instead, it outputs strict JSON that drives downstream routing.</w:t>
      </w:r>
    </w:p>
    <w:p w14:paraId="733FB5B3" w14:textId="5BAA2B9C" w:rsidR="006620FF" w:rsidRPr="006620FF" w:rsidRDefault="006620FF" w:rsidP="006620FF">
      <w:pPr>
        <w:pStyle w:val="Heading3"/>
        <w:spacing w:after="0"/>
        <w:rPr>
          <w:i/>
          <w:iCs/>
          <w:color w:val="0070C0"/>
          <w:sz w:val="28"/>
          <w:szCs w:val="22"/>
        </w:rPr>
      </w:pPr>
      <w:r w:rsidRPr="006620FF">
        <w:rPr>
          <w:i/>
          <w:iCs/>
          <w:color w:val="0070C0"/>
          <w:sz w:val="28"/>
          <w:szCs w:val="22"/>
        </w:rPr>
        <w:t xml:space="preserve">Domain Layer – </w:t>
      </w:r>
      <w:r w:rsidRPr="006620FF">
        <w:rPr>
          <w:b/>
          <w:bCs/>
          <w:i/>
          <w:iCs/>
          <w:color w:val="0070C0"/>
          <w:sz w:val="28"/>
          <w:szCs w:val="22"/>
        </w:rPr>
        <w:t>RAG Agents</w:t>
      </w:r>
    </w:p>
    <w:p w14:paraId="6E2A7E59" w14:textId="77777777" w:rsidR="006620FF" w:rsidRDefault="006620FF" w:rsidP="006620FF">
      <w:pPr>
        <w:spacing w:after="0"/>
      </w:pPr>
      <w:r>
        <w:t>Domain-specific Retrieval-Augmented Generation (RAG) agents are responsible for handling specialized issue categories including Police, Town Council, HDB, NEA, and Emergency. Each agent operates with domain-constrained instructions to prevent hallucination and ensure agency-appropriate guidance. These agents only activate when routed by the Supervisor.</w:t>
      </w:r>
    </w:p>
    <w:p w14:paraId="6F3E12F1" w14:textId="449D4BE1" w:rsidR="006620FF" w:rsidRPr="006620FF" w:rsidRDefault="006620FF" w:rsidP="006620FF">
      <w:pPr>
        <w:pStyle w:val="Heading3"/>
        <w:spacing w:after="0"/>
        <w:rPr>
          <w:i/>
          <w:iCs/>
          <w:color w:val="0070C0"/>
          <w:sz w:val="28"/>
          <w:szCs w:val="22"/>
        </w:rPr>
      </w:pPr>
      <w:r w:rsidRPr="006620FF">
        <w:rPr>
          <w:i/>
          <w:iCs/>
          <w:color w:val="0070C0"/>
          <w:sz w:val="28"/>
          <w:szCs w:val="22"/>
        </w:rPr>
        <w:t xml:space="preserve">Formatting Layer – </w:t>
      </w:r>
      <w:r w:rsidRPr="006620FF">
        <w:rPr>
          <w:b/>
          <w:bCs/>
          <w:i/>
          <w:iCs/>
          <w:color w:val="0070C0"/>
          <w:sz w:val="28"/>
          <w:szCs w:val="22"/>
        </w:rPr>
        <w:t>Report Agent</w:t>
      </w:r>
    </w:p>
    <w:p w14:paraId="3B699612" w14:textId="77777777" w:rsidR="006620FF" w:rsidRPr="006620FF" w:rsidRDefault="006620FF" w:rsidP="006620FF">
      <w:pPr>
        <w:spacing w:after="0"/>
      </w:pPr>
      <w:r w:rsidRPr="006620FF">
        <w:t>The Report Agent consolidates outputs into a structured JSON schema suitable for frontend rendering. It standardizes urgency level, recommended authority, assessment, next steps, and preparation details. This ensures consistent and predictable UI display.</w:t>
      </w:r>
    </w:p>
    <w:p w14:paraId="5CAF0761" w14:textId="40ACFCAE" w:rsidR="006620FF" w:rsidRPr="006620FF" w:rsidRDefault="006620FF" w:rsidP="006620FF">
      <w:pPr>
        <w:pStyle w:val="Heading3"/>
        <w:rPr>
          <w:color w:val="0070C0"/>
        </w:rPr>
      </w:pPr>
      <w:r w:rsidRPr="006620FF">
        <w:rPr>
          <w:color w:val="0070C0"/>
        </w:rPr>
        <w:lastRenderedPageBreak/>
        <w:t>Core Functionalities</w:t>
      </w:r>
    </w:p>
    <w:p w14:paraId="41BB0215" w14:textId="77777777" w:rsidR="006620FF" w:rsidRPr="006620FF" w:rsidRDefault="006620FF" w:rsidP="006620FF">
      <w:pPr>
        <w:rPr>
          <w:sz w:val="28"/>
          <w:szCs w:val="28"/>
        </w:rPr>
      </w:pPr>
      <w:r w:rsidRPr="006620FF">
        <w:rPr>
          <w:sz w:val="28"/>
          <w:szCs w:val="28"/>
        </w:rPr>
        <w:t>• Deterministic routing based on structured 'route' field</w:t>
      </w:r>
      <w:r w:rsidRPr="006620FF">
        <w:rPr>
          <w:sz w:val="28"/>
          <w:szCs w:val="28"/>
        </w:rPr>
        <w:br/>
        <w:t>• Strict JSON schema enforcement to prevent malformed outputs</w:t>
      </w:r>
      <w:r w:rsidRPr="006620FF">
        <w:rPr>
          <w:sz w:val="28"/>
          <w:szCs w:val="28"/>
        </w:rPr>
        <w:br/>
        <w:t xml:space="preserve">• </w:t>
      </w:r>
      <w:proofErr w:type="gramStart"/>
      <w:r w:rsidRPr="006620FF">
        <w:rPr>
          <w:sz w:val="28"/>
          <w:szCs w:val="28"/>
        </w:rPr>
        <w:t>Multi-agent</w:t>
      </w:r>
      <w:proofErr w:type="gramEnd"/>
      <w:r w:rsidRPr="006620FF">
        <w:rPr>
          <w:sz w:val="28"/>
          <w:szCs w:val="28"/>
        </w:rPr>
        <w:t xml:space="preserve"> separation of concerns</w:t>
      </w:r>
      <w:r w:rsidRPr="006620FF">
        <w:rPr>
          <w:sz w:val="28"/>
          <w:szCs w:val="28"/>
        </w:rPr>
        <w:br/>
        <w:t>• Guardrail enforcement for Responsible AI</w:t>
      </w:r>
      <w:r w:rsidRPr="006620FF">
        <w:rPr>
          <w:sz w:val="28"/>
          <w:szCs w:val="28"/>
        </w:rPr>
        <w:br/>
        <w:t xml:space="preserve">• Session-based state tracking via </w:t>
      </w:r>
      <w:proofErr w:type="spellStart"/>
      <w:r w:rsidRPr="006620FF">
        <w:rPr>
          <w:sz w:val="28"/>
          <w:szCs w:val="28"/>
        </w:rPr>
        <w:t>sessionId</w:t>
      </w:r>
      <w:proofErr w:type="spellEnd"/>
      <w:r w:rsidRPr="006620FF">
        <w:rPr>
          <w:sz w:val="28"/>
          <w:szCs w:val="28"/>
        </w:rPr>
        <w:br/>
        <w:t>• Scalable integration via REST API</w:t>
      </w:r>
    </w:p>
    <w:p w14:paraId="3E4BC468" w14:textId="57A998D4" w:rsidR="006620FF" w:rsidRPr="006620FF" w:rsidRDefault="006620FF" w:rsidP="006620FF">
      <w:pPr>
        <w:pStyle w:val="Heading3"/>
        <w:rPr>
          <w:color w:val="0070C0"/>
        </w:rPr>
      </w:pPr>
      <w:r w:rsidRPr="006620FF">
        <w:rPr>
          <w:color w:val="0070C0"/>
        </w:rPr>
        <w:t>Advantages of This Architecture</w:t>
      </w:r>
    </w:p>
    <w:p w14:paraId="7BBAAF61" w14:textId="42F1EFB6" w:rsidR="006620FF" w:rsidRPr="006620FF" w:rsidRDefault="006620FF" w:rsidP="006620FF">
      <w:pPr>
        <w:pStyle w:val="Heading3"/>
        <w:spacing w:before="0" w:after="0"/>
        <w:rPr>
          <w:i/>
          <w:iCs/>
          <w:color w:val="0070C0"/>
          <w:sz w:val="28"/>
          <w:szCs w:val="22"/>
        </w:rPr>
      </w:pPr>
      <w:r w:rsidRPr="006620FF">
        <w:rPr>
          <w:i/>
          <w:iCs/>
          <w:color w:val="0070C0"/>
          <w:sz w:val="28"/>
          <w:szCs w:val="22"/>
        </w:rPr>
        <w:t>Separation of Concer</w:t>
      </w:r>
      <w:r>
        <w:rPr>
          <w:i/>
          <w:iCs/>
          <w:color w:val="0070C0"/>
          <w:sz w:val="28"/>
          <w:szCs w:val="22"/>
        </w:rPr>
        <w:t>n</w:t>
      </w:r>
    </w:p>
    <w:p w14:paraId="14E22128" w14:textId="4C94519D" w:rsidR="006620FF" w:rsidRDefault="006620FF" w:rsidP="006620FF">
      <w:pPr>
        <w:spacing w:after="0"/>
      </w:pPr>
      <w:r>
        <w:t>Each agent performs a clearly defined role. This improves maintainability and debugging since classification, domain reasoning, and report formatting are isolated.</w:t>
      </w:r>
    </w:p>
    <w:p w14:paraId="71520D3C" w14:textId="77777777" w:rsidR="00370A27" w:rsidRDefault="00370A27" w:rsidP="006620FF">
      <w:pPr>
        <w:pStyle w:val="Heading3"/>
        <w:spacing w:before="0" w:after="0"/>
        <w:rPr>
          <w:i/>
          <w:iCs/>
          <w:color w:val="0070C0"/>
          <w:sz w:val="28"/>
          <w:szCs w:val="22"/>
        </w:rPr>
      </w:pPr>
    </w:p>
    <w:p w14:paraId="15FB58A0" w14:textId="3C3FA963" w:rsidR="006620FF" w:rsidRPr="006620FF" w:rsidRDefault="006620FF" w:rsidP="006620FF">
      <w:pPr>
        <w:pStyle w:val="Heading3"/>
        <w:spacing w:before="0" w:after="0"/>
        <w:rPr>
          <w:i/>
          <w:iCs/>
          <w:color w:val="0070C0"/>
          <w:sz w:val="28"/>
          <w:szCs w:val="22"/>
        </w:rPr>
      </w:pPr>
      <w:r w:rsidRPr="006620FF">
        <w:rPr>
          <w:i/>
          <w:iCs/>
          <w:color w:val="0070C0"/>
          <w:sz w:val="28"/>
          <w:szCs w:val="22"/>
        </w:rPr>
        <w:t>Reduced Hallucination Risk</w:t>
      </w:r>
    </w:p>
    <w:p w14:paraId="6683B569" w14:textId="77777777" w:rsidR="006620FF" w:rsidRDefault="006620FF" w:rsidP="006620FF">
      <w:pPr>
        <w:spacing w:after="0"/>
      </w:pPr>
      <w:r>
        <w:t>By restricting domain agents and enforcing structured outputs, the architecture minimizes fabrication of contact details or cross-domain contamination.</w:t>
      </w:r>
    </w:p>
    <w:p w14:paraId="0AD71264" w14:textId="77777777" w:rsidR="006620FF" w:rsidRDefault="006620FF" w:rsidP="006620FF">
      <w:pPr>
        <w:spacing w:after="0"/>
      </w:pPr>
    </w:p>
    <w:p w14:paraId="65D35B54" w14:textId="7E32D896" w:rsidR="006620FF" w:rsidRPr="006620FF" w:rsidRDefault="006620FF" w:rsidP="006620FF">
      <w:pPr>
        <w:pStyle w:val="Heading3"/>
        <w:spacing w:before="0" w:after="0"/>
        <w:rPr>
          <w:i/>
          <w:iCs/>
          <w:color w:val="0070C0"/>
          <w:sz w:val="28"/>
          <w:szCs w:val="22"/>
        </w:rPr>
      </w:pPr>
      <w:r w:rsidRPr="006620FF">
        <w:rPr>
          <w:i/>
          <w:iCs/>
          <w:color w:val="0070C0"/>
          <w:sz w:val="28"/>
          <w:szCs w:val="22"/>
        </w:rPr>
        <w:t>Scalability</w:t>
      </w:r>
    </w:p>
    <w:p w14:paraId="78638BB7" w14:textId="77777777" w:rsidR="006620FF" w:rsidRDefault="006620FF" w:rsidP="006620FF">
      <w:pPr>
        <w:spacing w:after="0"/>
      </w:pPr>
      <w:r>
        <w:t>New agencies or categories can be added by introducing new RAG agents without modifying the entire system. The route-based design supports easy extensibility.</w:t>
      </w:r>
    </w:p>
    <w:p w14:paraId="728D31BB" w14:textId="77777777" w:rsidR="00370A27" w:rsidRDefault="00370A27" w:rsidP="006620FF">
      <w:pPr>
        <w:pStyle w:val="Heading3"/>
        <w:spacing w:before="0" w:after="0"/>
        <w:rPr>
          <w:i/>
          <w:iCs/>
          <w:color w:val="0070C0"/>
          <w:sz w:val="28"/>
          <w:szCs w:val="22"/>
        </w:rPr>
      </w:pPr>
    </w:p>
    <w:p w14:paraId="1DF3E265" w14:textId="73D2A191" w:rsidR="006620FF" w:rsidRPr="006620FF" w:rsidRDefault="006620FF" w:rsidP="006620FF">
      <w:pPr>
        <w:pStyle w:val="Heading3"/>
        <w:spacing w:before="0" w:after="0"/>
        <w:rPr>
          <w:i/>
          <w:iCs/>
          <w:color w:val="0070C0"/>
          <w:sz w:val="28"/>
          <w:szCs w:val="22"/>
        </w:rPr>
      </w:pPr>
      <w:r w:rsidRPr="006620FF">
        <w:rPr>
          <w:i/>
          <w:iCs/>
          <w:color w:val="0070C0"/>
          <w:sz w:val="28"/>
          <w:szCs w:val="22"/>
        </w:rPr>
        <w:t>Governance and Responsible AI</w:t>
      </w:r>
    </w:p>
    <w:p w14:paraId="3040FA5C" w14:textId="77777777" w:rsidR="006620FF" w:rsidRDefault="006620FF" w:rsidP="006620FF">
      <w:pPr>
        <w:spacing w:after="0"/>
      </w:pPr>
      <w:r>
        <w:t>The system includes safeguards such as country restriction logic, emergency prioritization, single-question clarification policy, and no professional advice constraints.</w:t>
      </w:r>
    </w:p>
    <w:p w14:paraId="4C4A7E72" w14:textId="77777777" w:rsidR="00370A27" w:rsidRDefault="00370A27" w:rsidP="006620FF">
      <w:pPr>
        <w:pStyle w:val="Heading3"/>
        <w:spacing w:before="0" w:after="0"/>
        <w:rPr>
          <w:i/>
          <w:iCs/>
          <w:color w:val="0070C0"/>
          <w:sz w:val="28"/>
          <w:szCs w:val="22"/>
        </w:rPr>
      </w:pPr>
    </w:p>
    <w:p w14:paraId="47D161B4" w14:textId="2DB9CF17" w:rsidR="006620FF" w:rsidRPr="006620FF" w:rsidRDefault="006620FF" w:rsidP="006620FF">
      <w:pPr>
        <w:pStyle w:val="Heading3"/>
        <w:spacing w:before="0" w:after="0"/>
        <w:rPr>
          <w:i/>
          <w:iCs/>
          <w:color w:val="0070C0"/>
          <w:sz w:val="28"/>
          <w:szCs w:val="22"/>
        </w:rPr>
      </w:pPr>
      <w:r w:rsidRPr="006620FF">
        <w:rPr>
          <w:i/>
          <w:iCs/>
          <w:color w:val="0070C0"/>
          <w:sz w:val="28"/>
          <w:szCs w:val="22"/>
        </w:rPr>
        <w:t>Deterministic Control Flow</w:t>
      </w:r>
    </w:p>
    <w:p w14:paraId="469E1EC4" w14:textId="77777777" w:rsidR="006620FF" w:rsidRDefault="006620FF" w:rsidP="006620FF">
      <w:pPr>
        <w:spacing w:after="0"/>
      </w:pPr>
      <w:r>
        <w:t xml:space="preserve">Using a single route value eliminates overlapping condition conflicts. This ensures predictable execution in </w:t>
      </w:r>
      <w:proofErr w:type="spellStart"/>
      <w:r>
        <w:t>Flowise</w:t>
      </w:r>
      <w:proofErr w:type="spellEnd"/>
      <w:r>
        <w:t>.</w:t>
      </w:r>
    </w:p>
    <w:p w14:paraId="3B0F2004" w14:textId="143BA58D" w:rsidR="006620FF" w:rsidRPr="00370A27" w:rsidRDefault="006620FF" w:rsidP="00370A27">
      <w:pPr>
        <w:pStyle w:val="Heading3"/>
        <w:rPr>
          <w:color w:val="0070C0"/>
        </w:rPr>
      </w:pPr>
      <w:r w:rsidRPr="00370A27">
        <w:rPr>
          <w:color w:val="0070C0"/>
        </w:rPr>
        <w:t>Conclusion</w:t>
      </w:r>
    </w:p>
    <w:p w14:paraId="4E4C18FC" w14:textId="77777777" w:rsidR="006620FF" w:rsidRPr="00370A27" w:rsidRDefault="006620FF" w:rsidP="006620FF">
      <w:pPr>
        <w:rPr>
          <w:sz w:val="28"/>
          <w:szCs w:val="28"/>
        </w:rPr>
      </w:pPr>
      <w:r w:rsidRPr="00370A27">
        <w:rPr>
          <w:sz w:val="28"/>
          <w:szCs w:val="28"/>
        </w:rPr>
        <w:t xml:space="preserve">The </w:t>
      </w:r>
      <w:proofErr w:type="spellStart"/>
      <w:r w:rsidRPr="00370A27">
        <w:rPr>
          <w:sz w:val="28"/>
          <w:szCs w:val="28"/>
        </w:rPr>
        <w:t>HDBAssist</w:t>
      </w:r>
      <w:proofErr w:type="spellEnd"/>
      <w:r w:rsidRPr="00370A27">
        <w:rPr>
          <w:sz w:val="28"/>
          <w:szCs w:val="28"/>
        </w:rPr>
        <w:t xml:space="preserve"> architecture demonstrates a production-oriented, modular, and governance-aware multi-agent Generative AI system. Its layered design supports clarity, safety, scalability, and robust deployment for public service guidance applications.</w:t>
      </w:r>
    </w:p>
    <w:p w14:paraId="6395820A" w14:textId="77777777" w:rsidR="00194619" w:rsidRPr="00944BCE" w:rsidRDefault="00194619" w:rsidP="00194619">
      <w:pPr>
        <w:pStyle w:val="Heading1"/>
        <w:rPr>
          <w:color w:val="0070C0"/>
        </w:rPr>
      </w:pPr>
      <w:r>
        <w:rPr>
          <w:color w:val="0070C0"/>
        </w:rPr>
        <w:lastRenderedPageBreak/>
        <w:t xml:space="preserve">Multi-Agent Orchestration - </w:t>
      </w:r>
      <w:proofErr w:type="spellStart"/>
      <w:r>
        <w:rPr>
          <w:color w:val="0070C0"/>
        </w:rPr>
        <w:t>Flowise</w:t>
      </w:r>
      <w:proofErr w:type="spellEnd"/>
    </w:p>
    <w:p w14:paraId="79AAAD8B" w14:textId="77777777" w:rsidR="00194619" w:rsidRDefault="00194619" w:rsidP="00194619">
      <w:pPr>
        <w:pStyle w:val="NormalWeb"/>
      </w:pPr>
      <w:r>
        <w:t xml:space="preserve">In </w:t>
      </w:r>
      <w:proofErr w:type="spellStart"/>
      <w:r>
        <w:t>HDBAssist</w:t>
      </w:r>
      <w:proofErr w:type="spellEnd"/>
      <w:r>
        <w:t xml:space="preserve">, </w:t>
      </w:r>
      <w:proofErr w:type="spellStart"/>
      <w:r>
        <w:t>Flowise</w:t>
      </w:r>
      <w:proofErr w:type="spellEnd"/>
      <w:r>
        <w:t xml:space="preserve"> is the </w:t>
      </w:r>
      <w:r>
        <w:rPr>
          <w:rStyle w:val="Strong"/>
        </w:rPr>
        <w:t>control plane</w:t>
      </w:r>
      <w:r>
        <w:t xml:space="preserve"> for the full AI workflow. </w:t>
      </w:r>
      <w:proofErr w:type="spellStart"/>
      <w:r>
        <w:t>Streamlit</w:t>
      </w:r>
      <w:proofErr w:type="spellEnd"/>
      <w:r>
        <w:t xml:space="preserve"> is only a UI layer; </w:t>
      </w:r>
      <w:proofErr w:type="spellStart"/>
      <w:r>
        <w:t>Flowise</w:t>
      </w:r>
      <w:proofErr w:type="spellEnd"/>
      <w:r>
        <w:t xml:space="preserve"> is responsible for:</w:t>
      </w:r>
    </w:p>
    <w:p w14:paraId="23D0ADA0" w14:textId="77777777" w:rsidR="00194619" w:rsidRDefault="00194619" w:rsidP="00194619">
      <w:pPr>
        <w:pStyle w:val="NormalWeb"/>
        <w:numPr>
          <w:ilvl w:val="0"/>
          <w:numId w:val="20"/>
        </w:numPr>
      </w:pPr>
      <w:r>
        <w:rPr>
          <w:rStyle w:val="Strong"/>
        </w:rPr>
        <w:t>Executing agents in the correct order</w:t>
      </w:r>
    </w:p>
    <w:p w14:paraId="17A19DD5" w14:textId="77777777" w:rsidR="00194619" w:rsidRDefault="00194619" w:rsidP="00194619">
      <w:pPr>
        <w:pStyle w:val="NormalWeb"/>
        <w:numPr>
          <w:ilvl w:val="0"/>
          <w:numId w:val="20"/>
        </w:numPr>
      </w:pPr>
      <w:r>
        <w:rPr>
          <w:rStyle w:val="Strong"/>
        </w:rPr>
        <w:t>Maintaining a shared flow state</w:t>
      </w:r>
      <w:r>
        <w:t xml:space="preserve"> (variables that persist across nodes)</w:t>
      </w:r>
    </w:p>
    <w:p w14:paraId="2E30AB87" w14:textId="77777777" w:rsidR="00194619" w:rsidRDefault="00194619" w:rsidP="00194619">
      <w:pPr>
        <w:pStyle w:val="NormalWeb"/>
        <w:numPr>
          <w:ilvl w:val="0"/>
          <w:numId w:val="20"/>
        </w:numPr>
      </w:pPr>
      <w:r>
        <w:rPr>
          <w:rStyle w:val="Strong"/>
        </w:rPr>
        <w:t>Branching to different domain agents</w:t>
      </w:r>
      <w:r>
        <w:t xml:space="preserve"> based on routing decisions</w:t>
      </w:r>
    </w:p>
    <w:p w14:paraId="1C3127E5" w14:textId="77777777" w:rsidR="00194619" w:rsidRDefault="00194619" w:rsidP="00194619">
      <w:pPr>
        <w:pStyle w:val="NormalWeb"/>
        <w:numPr>
          <w:ilvl w:val="0"/>
          <w:numId w:val="20"/>
        </w:numPr>
      </w:pPr>
      <w:r>
        <w:rPr>
          <w:rStyle w:val="Strong"/>
        </w:rPr>
        <w:t>Standardizing outputs</w:t>
      </w:r>
      <w:r>
        <w:t xml:space="preserve"> so </w:t>
      </w:r>
      <w:proofErr w:type="spellStart"/>
      <w:r>
        <w:t>Streamlit</w:t>
      </w:r>
      <w:proofErr w:type="spellEnd"/>
      <w:r>
        <w:t xml:space="preserve"> gets a predictable response schema</w:t>
      </w:r>
    </w:p>
    <w:p w14:paraId="24D44B78" w14:textId="77777777" w:rsidR="00194619" w:rsidRDefault="00194619" w:rsidP="00194619">
      <w:pPr>
        <w:pStyle w:val="NormalWeb"/>
      </w:pPr>
      <w:r>
        <w:t xml:space="preserve">This is important because an LLM alone is not deterministic, but </w:t>
      </w:r>
      <w:proofErr w:type="spellStart"/>
      <w:r>
        <w:t>Flowise</w:t>
      </w:r>
      <w:proofErr w:type="spellEnd"/>
      <w:r>
        <w:t xml:space="preserve"> provides deterministic orchestration and state management around it.</w:t>
      </w:r>
    </w:p>
    <w:p w14:paraId="7F5FF4CF" w14:textId="77777777" w:rsidR="00194619" w:rsidRPr="00194619" w:rsidRDefault="00194619" w:rsidP="00194619">
      <w:pPr>
        <w:pStyle w:val="Heading3"/>
        <w:rPr>
          <w:color w:val="0070C0"/>
        </w:rPr>
      </w:pPr>
      <w:r w:rsidRPr="00194619">
        <w:rPr>
          <w:color w:val="0070C0"/>
        </w:rPr>
        <w:t>Core orchestration pattern (multi-agent pipeline)</w:t>
      </w:r>
    </w:p>
    <w:p w14:paraId="1F3FAE93" w14:textId="77777777" w:rsidR="00194619" w:rsidRDefault="00194619" w:rsidP="00194619">
      <w:pPr>
        <w:pStyle w:val="NormalWeb"/>
      </w:pPr>
      <w:r>
        <w:t>The workflow is a structured pipeline:</w:t>
      </w:r>
    </w:p>
    <w:p w14:paraId="6918FD2A" w14:textId="77777777" w:rsidR="00194619" w:rsidRDefault="00194619" w:rsidP="00194619">
      <w:pPr>
        <w:pStyle w:val="NormalWeb"/>
      </w:pPr>
      <w:r w:rsidRPr="00194619">
        <w:rPr>
          <w:noProof/>
        </w:rPr>
        <w:drawing>
          <wp:inline distT="0" distB="0" distL="0" distR="0" wp14:anchorId="59DD2355" wp14:editId="592AFBF4">
            <wp:extent cx="6245678" cy="4568320"/>
            <wp:effectExtent l="0" t="0" r="3175" b="3810"/>
            <wp:docPr id="837006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6009" name="Picture 1" descr="A screenshot of a computer&#10;&#10;AI-generated content may be incorrect."/>
                    <pic:cNvPicPr/>
                  </pic:nvPicPr>
                  <pic:blipFill>
                    <a:blip r:embed="rId8"/>
                    <a:stretch>
                      <a:fillRect/>
                    </a:stretch>
                  </pic:blipFill>
                  <pic:spPr>
                    <a:xfrm>
                      <a:off x="0" y="0"/>
                      <a:ext cx="6338616" cy="4636298"/>
                    </a:xfrm>
                    <a:prstGeom prst="rect">
                      <a:avLst/>
                    </a:prstGeom>
                  </pic:spPr>
                </pic:pic>
              </a:graphicData>
            </a:graphic>
          </wp:inline>
        </w:drawing>
      </w:r>
    </w:p>
    <w:p w14:paraId="58E7A6CC" w14:textId="77777777" w:rsidR="00C8013E" w:rsidRDefault="00C8013E" w:rsidP="00194619">
      <w:pPr>
        <w:pStyle w:val="NormalWeb"/>
        <w:rPr>
          <w:rStyle w:val="Strong"/>
          <w:color w:val="0070C0"/>
        </w:rPr>
      </w:pPr>
    </w:p>
    <w:p w14:paraId="7EB52432" w14:textId="6110B474" w:rsidR="00194619" w:rsidRPr="00194619" w:rsidRDefault="00194619" w:rsidP="00194619">
      <w:pPr>
        <w:pStyle w:val="NormalWeb"/>
        <w:rPr>
          <w:color w:val="0070C0"/>
        </w:rPr>
      </w:pPr>
      <w:r w:rsidRPr="00194619">
        <w:rPr>
          <w:rStyle w:val="Strong"/>
          <w:color w:val="0070C0"/>
        </w:rPr>
        <w:lastRenderedPageBreak/>
        <w:t>Text Input node (Start)</w:t>
      </w:r>
    </w:p>
    <w:p w14:paraId="063AA09B" w14:textId="77777777" w:rsidR="00194619" w:rsidRDefault="00194619" w:rsidP="00194619">
      <w:pPr>
        <w:pStyle w:val="NormalWeb"/>
        <w:numPr>
          <w:ilvl w:val="0"/>
          <w:numId w:val="22"/>
        </w:numPr>
      </w:pPr>
      <w:r>
        <w:t xml:space="preserve">Accepts the </w:t>
      </w:r>
      <w:r>
        <w:rPr>
          <w:rStyle w:val="HTMLCode"/>
        </w:rPr>
        <w:t>question</w:t>
      </w:r>
      <w:r>
        <w:t xml:space="preserve"> from </w:t>
      </w:r>
      <w:proofErr w:type="spellStart"/>
      <w:r>
        <w:t>Streamlit</w:t>
      </w:r>
      <w:proofErr w:type="spellEnd"/>
      <w:r>
        <w:t xml:space="preserve"> via REST API.</w:t>
      </w:r>
    </w:p>
    <w:p w14:paraId="12301954" w14:textId="77777777" w:rsidR="00194619" w:rsidRDefault="00194619" w:rsidP="00194619">
      <w:pPr>
        <w:pStyle w:val="NormalWeb"/>
        <w:numPr>
          <w:ilvl w:val="0"/>
          <w:numId w:val="22"/>
        </w:numPr>
      </w:pPr>
      <w:r>
        <w:t xml:space="preserve">Initializes/sets key state variables (e.g., </w:t>
      </w:r>
      <w:proofErr w:type="spellStart"/>
      <w:r>
        <w:rPr>
          <w:rStyle w:val="HTMLCode"/>
        </w:rPr>
        <w:t>session_id</w:t>
      </w:r>
      <w:proofErr w:type="spellEnd"/>
      <w:r>
        <w:t xml:space="preserve">, </w:t>
      </w:r>
      <w:proofErr w:type="spellStart"/>
      <w:r>
        <w:rPr>
          <w:rStyle w:val="HTMLCode"/>
        </w:rPr>
        <w:t>chat_input</w:t>
      </w:r>
      <w:proofErr w:type="spellEnd"/>
      <w:r>
        <w:t xml:space="preserve">, placeholders for </w:t>
      </w:r>
      <w:r>
        <w:rPr>
          <w:rStyle w:val="HTMLCode"/>
        </w:rPr>
        <w:t>route</w:t>
      </w:r>
      <w:r>
        <w:t>, etc.)</w:t>
      </w:r>
    </w:p>
    <w:p w14:paraId="5A4855C6" w14:textId="1B1A1C00" w:rsidR="00194619" w:rsidRPr="00194619" w:rsidRDefault="00194619" w:rsidP="00194619">
      <w:pPr>
        <w:pStyle w:val="NormalWeb"/>
        <w:ind w:left="360"/>
        <w:rPr>
          <w:color w:val="0070C0"/>
        </w:rPr>
      </w:pPr>
      <w:r w:rsidRPr="00194619">
        <w:rPr>
          <w:rStyle w:val="Strong"/>
          <w:color w:val="0070C0"/>
        </w:rPr>
        <w:t>Supervisor Agent nod</w:t>
      </w:r>
      <w:r w:rsidR="00C8013E">
        <w:rPr>
          <w:rStyle w:val="Strong"/>
          <w:color w:val="0070C0"/>
        </w:rPr>
        <w:t>e</w:t>
      </w:r>
    </w:p>
    <w:p w14:paraId="240F77DB" w14:textId="77777777" w:rsidR="00194619" w:rsidRDefault="00194619" w:rsidP="00194619">
      <w:pPr>
        <w:pStyle w:val="NormalWeb"/>
        <w:numPr>
          <w:ilvl w:val="0"/>
          <w:numId w:val="24"/>
        </w:numPr>
      </w:pPr>
      <w:r>
        <w:t xml:space="preserve">Performs </w:t>
      </w:r>
      <w:r>
        <w:rPr>
          <w:rStyle w:val="Strong"/>
        </w:rPr>
        <w:t>intake + classification</w:t>
      </w:r>
      <w:r>
        <w:t xml:space="preserve"> only:</w:t>
      </w:r>
    </w:p>
    <w:p w14:paraId="0075C7C2" w14:textId="77777777" w:rsidR="00194619" w:rsidRDefault="00194619" w:rsidP="00194619">
      <w:pPr>
        <w:pStyle w:val="NormalWeb"/>
        <w:numPr>
          <w:ilvl w:val="1"/>
          <w:numId w:val="24"/>
        </w:numPr>
      </w:pPr>
      <w:r>
        <w:t>Normalizes issue description</w:t>
      </w:r>
    </w:p>
    <w:p w14:paraId="417CFD9F" w14:textId="77777777" w:rsidR="00194619" w:rsidRDefault="00194619" w:rsidP="00194619">
      <w:pPr>
        <w:pStyle w:val="NormalWeb"/>
        <w:numPr>
          <w:ilvl w:val="1"/>
          <w:numId w:val="24"/>
        </w:numPr>
      </w:pPr>
      <w:proofErr w:type="gramStart"/>
      <w:r>
        <w:t>Extracts</w:t>
      </w:r>
      <w:proofErr w:type="gramEnd"/>
      <w:r>
        <w:t xml:space="preserve"> location fields</w:t>
      </w:r>
    </w:p>
    <w:p w14:paraId="731A93AD" w14:textId="77777777" w:rsidR="00194619" w:rsidRDefault="00194619" w:rsidP="00194619">
      <w:pPr>
        <w:pStyle w:val="NormalWeb"/>
        <w:numPr>
          <w:ilvl w:val="1"/>
          <w:numId w:val="24"/>
        </w:numPr>
      </w:pPr>
      <w:r>
        <w:t xml:space="preserve">Sets </w:t>
      </w:r>
      <w:proofErr w:type="spellStart"/>
      <w:r>
        <w:rPr>
          <w:rStyle w:val="HTMLCode"/>
        </w:rPr>
        <w:t>urgency_hint</w:t>
      </w:r>
      <w:proofErr w:type="spellEnd"/>
    </w:p>
    <w:p w14:paraId="5DA05420" w14:textId="77777777" w:rsidR="00194619" w:rsidRDefault="00194619" w:rsidP="00194619">
      <w:pPr>
        <w:pStyle w:val="NormalWeb"/>
        <w:numPr>
          <w:ilvl w:val="1"/>
          <w:numId w:val="24"/>
        </w:numPr>
      </w:pPr>
      <w:r>
        <w:t xml:space="preserve">Sets a single </w:t>
      </w:r>
      <w:r>
        <w:rPr>
          <w:rStyle w:val="Strong"/>
        </w:rPr>
        <w:t>route</w:t>
      </w:r>
      <w:r>
        <w:t xml:space="preserve"> value (e.g., </w:t>
      </w:r>
      <w:proofErr w:type="spellStart"/>
      <w:r>
        <w:rPr>
          <w:rStyle w:val="HTMLCode"/>
        </w:rPr>
        <w:t>town_council</w:t>
      </w:r>
      <w:proofErr w:type="spellEnd"/>
      <w:r>
        <w:t xml:space="preserve">, </w:t>
      </w:r>
      <w:proofErr w:type="spellStart"/>
      <w:r>
        <w:rPr>
          <w:rStyle w:val="HTMLCode"/>
        </w:rPr>
        <w:t>hdb</w:t>
      </w:r>
      <w:proofErr w:type="spellEnd"/>
      <w:r>
        <w:t xml:space="preserve">, </w:t>
      </w:r>
      <w:proofErr w:type="spellStart"/>
      <w:r>
        <w:rPr>
          <w:rStyle w:val="HTMLCode"/>
        </w:rPr>
        <w:t>nea</w:t>
      </w:r>
      <w:proofErr w:type="spellEnd"/>
      <w:r>
        <w:t>, etc.)</w:t>
      </w:r>
    </w:p>
    <w:p w14:paraId="6AC82843" w14:textId="77777777" w:rsidR="00194619" w:rsidRDefault="00194619" w:rsidP="00194619">
      <w:pPr>
        <w:pStyle w:val="NormalWeb"/>
        <w:numPr>
          <w:ilvl w:val="0"/>
          <w:numId w:val="24"/>
        </w:numPr>
      </w:pPr>
      <w:r>
        <w:t xml:space="preserve">Outputs </w:t>
      </w:r>
      <w:r>
        <w:rPr>
          <w:rStyle w:val="Strong"/>
        </w:rPr>
        <w:t>strict JSON</w:t>
      </w:r>
      <w:r>
        <w:t xml:space="preserve"> and updates </w:t>
      </w:r>
      <w:proofErr w:type="spellStart"/>
      <w:r>
        <w:t>Flowise</w:t>
      </w:r>
      <w:proofErr w:type="spellEnd"/>
      <w:r>
        <w:t xml:space="preserve"> state using “Update Flow State”.</w:t>
      </w:r>
    </w:p>
    <w:p w14:paraId="1BBD8DF9" w14:textId="77777777" w:rsidR="00194619" w:rsidRPr="00194619" w:rsidRDefault="00194619" w:rsidP="00194619">
      <w:pPr>
        <w:pStyle w:val="NormalWeb"/>
        <w:ind w:left="360"/>
        <w:rPr>
          <w:color w:val="0070C0"/>
        </w:rPr>
      </w:pPr>
      <w:r w:rsidRPr="00194619">
        <w:rPr>
          <w:rStyle w:val="Strong"/>
          <w:color w:val="0070C0"/>
        </w:rPr>
        <w:t>Condition node (Router)</w:t>
      </w:r>
    </w:p>
    <w:p w14:paraId="51FC580E" w14:textId="77777777" w:rsidR="00194619" w:rsidRDefault="00194619" w:rsidP="00194619">
      <w:pPr>
        <w:pStyle w:val="NormalWeb"/>
        <w:numPr>
          <w:ilvl w:val="0"/>
          <w:numId w:val="26"/>
        </w:numPr>
      </w:pPr>
      <w:r>
        <w:t xml:space="preserve">Reads from </w:t>
      </w:r>
      <w:proofErr w:type="spellStart"/>
      <w:r>
        <w:t>Flowise</w:t>
      </w:r>
      <w:proofErr w:type="spellEnd"/>
      <w:r>
        <w:t xml:space="preserve"> state: </w:t>
      </w:r>
      <w:r>
        <w:rPr>
          <w:rStyle w:val="HTMLCode"/>
        </w:rPr>
        <w:t>{{$</w:t>
      </w:r>
      <w:proofErr w:type="spellStart"/>
      <w:proofErr w:type="gramStart"/>
      <w:r>
        <w:rPr>
          <w:rStyle w:val="HTMLCode"/>
        </w:rPr>
        <w:t>flow.state</w:t>
      </w:r>
      <w:proofErr w:type="gramEnd"/>
      <w:r>
        <w:rPr>
          <w:rStyle w:val="HTMLCode"/>
        </w:rPr>
        <w:t>.route</w:t>
      </w:r>
      <w:proofErr w:type="spellEnd"/>
      <w:r>
        <w:rPr>
          <w:rStyle w:val="HTMLCode"/>
        </w:rPr>
        <w:t>}}</w:t>
      </w:r>
    </w:p>
    <w:p w14:paraId="58CAFFAE" w14:textId="77777777" w:rsidR="00194619" w:rsidRDefault="00194619" w:rsidP="00194619">
      <w:pPr>
        <w:pStyle w:val="NormalWeb"/>
        <w:numPr>
          <w:ilvl w:val="0"/>
          <w:numId w:val="26"/>
        </w:numPr>
      </w:pPr>
      <w:r>
        <w:t>Branches to exactly one downstream domain agent:</w:t>
      </w:r>
    </w:p>
    <w:p w14:paraId="7EBF93F1" w14:textId="77777777" w:rsidR="00194619" w:rsidRDefault="00194619" w:rsidP="00194619">
      <w:pPr>
        <w:pStyle w:val="NormalWeb"/>
        <w:numPr>
          <w:ilvl w:val="1"/>
          <w:numId w:val="26"/>
        </w:numPr>
      </w:pPr>
      <w:r>
        <w:rPr>
          <w:rStyle w:val="HTMLCode"/>
        </w:rPr>
        <w:t>route == "emergency"</w:t>
      </w:r>
      <w:r>
        <w:t xml:space="preserve"> → Emergency agent</w:t>
      </w:r>
    </w:p>
    <w:p w14:paraId="169B8DAC" w14:textId="77777777" w:rsidR="00194619" w:rsidRDefault="00194619" w:rsidP="00194619">
      <w:pPr>
        <w:pStyle w:val="NormalWeb"/>
        <w:numPr>
          <w:ilvl w:val="1"/>
          <w:numId w:val="26"/>
        </w:numPr>
      </w:pPr>
      <w:r>
        <w:rPr>
          <w:rStyle w:val="HTMLCode"/>
        </w:rPr>
        <w:t>route == "police"</w:t>
      </w:r>
      <w:r>
        <w:t xml:space="preserve"> → Police agent</w:t>
      </w:r>
    </w:p>
    <w:p w14:paraId="6896C265" w14:textId="77777777" w:rsidR="00194619" w:rsidRDefault="00194619" w:rsidP="00194619">
      <w:pPr>
        <w:pStyle w:val="NormalWeb"/>
        <w:numPr>
          <w:ilvl w:val="1"/>
          <w:numId w:val="26"/>
        </w:numPr>
      </w:pPr>
      <w:r>
        <w:rPr>
          <w:rStyle w:val="HTMLCode"/>
        </w:rPr>
        <w:t>route == "</w:t>
      </w:r>
      <w:proofErr w:type="spellStart"/>
      <w:r>
        <w:rPr>
          <w:rStyle w:val="HTMLCode"/>
        </w:rPr>
        <w:t>town_council</w:t>
      </w:r>
      <w:proofErr w:type="spellEnd"/>
      <w:r>
        <w:rPr>
          <w:rStyle w:val="HTMLCode"/>
        </w:rPr>
        <w:t>"</w:t>
      </w:r>
      <w:r>
        <w:t xml:space="preserve"> → Town Council agent</w:t>
      </w:r>
    </w:p>
    <w:p w14:paraId="7AAC7E65" w14:textId="77777777" w:rsidR="00194619" w:rsidRDefault="00194619" w:rsidP="00194619">
      <w:pPr>
        <w:pStyle w:val="NormalWeb"/>
        <w:numPr>
          <w:ilvl w:val="1"/>
          <w:numId w:val="26"/>
        </w:numPr>
      </w:pPr>
      <w:r>
        <w:rPr>
          <w:rStyle w:val="HTMLCode"/>
        </w:rPr>
        <w:t>route == "</w:t>
      </w:r>
      <w:proofErr w:type="spellStart"/>
      <w:r>
        <w:rPr>
          <w:rStyle w:val="HTMLCode"/>
        </w:rPr>
        <w:t>hdb</w:t>
      </w:r>
      <w:proofErr w:type="spellEnd"/>
      <w:r>
        <w:rPr>
          <w:rStyle w:val="HTMLCode"/>
        </w:rPr>
        <w:t>"</w:t>
      </w:r>
      <w:r>
        <w:t xml:space="preserve"> → HDB agent</w:t>
      </w:r>
    </w:p>
    <w:p w14:paraId="4679E380" w14:textId="77777777" w:rsidR="00194619" w:rsidRDefault="00194619" w:rsidP="00194619">
      <w:pPr>
        <w:pStyle w:val="NormalWeb"/>
        <w:numPr>
          <w:ilvl w:val="1"/>
          <w:numId w:val="26"/>
        </w:numPr>
      </w:pPr>
      <w:r>
        <w:rPr>
          <w:rStyle w:val="HTMLCode"/>
        </w:rPr>
        <w:t>route == "</w:t>
      </w:r>
      <w:proofErr w:type="spellStart"/>
      <w:r>
        <w:rPr>
          <w:rStyle w:val="HTMLCode"/>
        </w:rPr>
        <w:t>nea</w:t>
      </w:r>
      <w:proofErr w:type="spellEnd"/>
      <w:r>
        <w:rPr>
          <w:rStyle w:val="HTMLCode"/>
        </w:rPr>
        <w:t>"</w:t>
      </w:r>
      <w:r>
        <w:t xml:space="preserve"> → NEA agent</w:t>
      </w:r>
    </w:p>
    <w:p w14:paraId="4D197440" w14:textId="77777777" w:rsidR="00194619" w:rsidRDefault="00194619" w:rsidP="00194619">
      <w:pPr>
        <w:pStyle w:val="NormalWeb"/>
        <w:numPr>
          <w:ilvl w:val="1"/>
          <w:numId w:val="26"/>
        </w:numPr>
      </w:pPr>
      <w:r>
        <w:rPr>
          <w:rStyle w:val="HTMLCode"/>
        </w:rPr>
        <w:t>route == "</w:t>
      </w:r>
      <w:proofErr w:type="spellStart"/>
      <w:r>
        <w:rPr>
          <w:rStyle w:val="HTMLCode"/>
        </w:rPr>
        <w:t>outside_sg</w:t>
      </w:r>
      <w:proofErr w:type="spellEnd"/>
      <w:r>
        <w:rPr>
          <w:rStyle w:val="HTMLCode"/>
        </w:rPr>
        <w:t>"</w:t>
      </w:r>
      <w:r>
        <w:t xml:space="preserve"> → </w:t>
      </w:r>
      <w:proofErr w:type="spellStart"/>
      <w:r>
        <w:t>OutsideSG</w:t>
      </w:r>
      <w:proofErr w:type="spellEnd"/>
      <w:r>
        <w:t xml:space="preserve"> response node</w:t>
      </w:r>
    </w:p>
    <w:p w14:paraId="648D916A" w14:textId="77777777" w:rsidR="00194619" w:rsidRDefault="00194619" w:rsidP="00194619">
      <w:pPr>
        <w:pStyle w:val="NormalWeb"/>
        <w:numPr>
          <w:ilvl w:val="0"/>
          <w:numId w:val="26"/>
        </w:numPr>
      </w:pPr>
      <w:r>
        <w:t xml:space="preserve">This makes routing </w:t>
      </w:r>
      <w:r>
        <w:rPr>
          <w:rStyle w:val="Strong"/>
        </w:rPr>
        <w:t>deterministic</w:t>
      </w:r>
      <w:r>
        <w:t xml:space="preserve"> and avoids overlapping keyword conditions.</w:t>
      </w:r>
    </w:p>
    <w:p w14:paraId="26108B5E" w14:textId="77777777" w:rsidR="00194619" w:rsidRPr="00194619" w:rsidRDefault="00194619" w:rsidP="00194619">
      <w:pPr>
        <w:pStyle w:val="NormalWeb"/>
        <w:ind w:left="360"/>
        <w:rPr>
          <w:color w:val="0070C0"/>
        </w:rPr>
      </w:pPr>
      <w:r w:rsidRPr="00194619">
        <w:rPr>
          <w:rStyle w:val="Strong"/>
          <w:color w:val="0070C0"/>
        </w:rPr>
        <w:t>Domain RAG Agent (one of the agencies)</w:t>
      </w:r>
    </w:p>
    <w:p w14:paraId="63BF524A" w14:textId="77777777" w:rsidR="00194619" w:rsidRDefault="00194619" w:rsidP="00194619">
      <w:pPr>
        <w:pStyle w:val="NormalWeb"/>
        <w:numPr>
          <w:ilvl w:val="0"/>
          <w:numId w:val="28"/>
        </w:numPr>
      </w:pPr>
      <w:r>
        <w:t>Responsible for retrieving guidance from the knowledge base (vector DB).</w:t>
      </w:r>
    </w:p>
    <w:p w14:paraId="3DC4C31D" w14:textId="77777777" w:rsidR="00194619" w:rsidRDefault="00194619" w:rsidP="00194619">
      <w:pPr>
        <w:pStyle w:val="NormalWeb"/>
        <w:numPr>
          <w:ilvl w:val="0"/>
          <w:numId w:val="28"/>
        </w:numPr>
      </w:pPr>
      <w:r>
        <w:t>Produces domain-specific content only (no cross-agency guessing).</w:t>
      </w:r>
    </w:p>
    <w:p w14:paraId="407E0E65" w14:textId="77777777" w:rsidR="00194619" w:rsidRPr="00194619" w:rsidRDefault="00194619" w:rsidP="00194619">
      <w:pPr>
        <w:pStyle w:val="NormalWeb"/>
        <w:ind w:left="360"/>
        <w:rPr>
          <w:color w:val="0070C0"/>
        </w:rPr>
      </w:pPr>
      <w:r w:rsidRPr="00194619">
        <w:rPr>
          <w:rStyle w:val="Strong"/>
          <w:color w:val="0070C0"/>
        </w:rPr>
        <w:t>Report Agent</w:t>
      </w:r>
    </w:p>
    <w:p w14:paraId="3EFB10E2" w14:textId="77777777" w:rsidR="00194619" w:rsidRDefault="00194619" w:rsidP="00194619">
      <w:pPr>
        <w:pStyle w:val="NormalWeb"/>
        <w:numPr>
          <w:ilvl w:val="0"/>
          <w:numId w:val="30"/>
        </w:numPr>
      </w:pPr>
      <w:r>
        <w:t>Merges the supervisor’s extracted fields + RAG output into a single consistent schema.</w:t>
      </w:r>
    </w:p>
    <w:p w14:paraId="40C37FEC" w14:textId="77777777" w:rsidR="00194619" w:rsidRDefault="00194619" w:rsidP="00194619">
      <w:pPr>
        <w:pStyle w:val="NormalWeb"/>
        <w:numPr>
          <w:ilvl w:val="0"/>
          <w:numId w:val="30"/>
        </w:numPr>
      </w:pPr>
      <w:r>
        <w:t xml:space="preserve">Returns predictable JSON to </w:t>
      </w:r>
      <w:proofErr w:type="spellStart"/>
      <w:r>
        <w:t>Streamlit</w:t>
      </w:r>
      <w:proofErr w:type="spellEnd"/>
      <w:r>
        <w:t xml:space="preserve"> so UI rendering is stable.</w:t>
      </w:r>
    </w:p>
    <w:p w14:paraId="270F6810" w14:textId="77777777" w:rsidR="00194619" w:rsidRPr="00194619" w:rsidRDefault="00194619" w:rsidP="00194619">
      <w:pPr>
        <w:pStyle w:val="NormalWeb"/>
        <w:ind w:left="360"/>
        <w:rPr>
          <w:rStyle w:val="Strong"/>
          <w:color w:val="0070C0"/>
        </w:rPr>
      </w:pPr>
      <w:r w:rsidRPr="00194619">
        <w:rPr>
          <w:rStyle w:val="Strong"/>
          <w:color w:val="0070C0"/>
        </w:rPr>
        <w:t>How retrieval works (step-by-step)</w:t>
      </w:r>
    </w:p>
    <w:p w14:paraId="1517F3CC" w14:textId="77777777" w:rsidR="00194619" w:rsidRDefault="00194619" w:rsidP="00194619">
      <w:pPr>
        <w:pStyle w:val="NormalWeb"/>
        <w:numPr>
          <w:ilvl w:val="0"/>
          <w:numId w:val="38"/>
        </w:numPr>
      </w:pPr>
      <w:r>
        <w:t xml:space="preserve">User enters issue in </w:t>
      </w:r>
      <w:proofErr w:type="spellStart"/>
      <w:r>
        <w:t>Streamlit</w:t>
      </w:r>
      <w:proofErr w:type="spellEnd"/>
    </w:p>
    <w:p w14:paraId="52F0A59C" w14:textId="77777777" w:rsidR="00194619" w:rsidRDefault="00194619" w:rsidP="00194619">
      <w:pPr>
        <w:pStyle w:val="NormalWeb"/>
        <w:numPr>
          <w:ilvl w:val="0"/>
          <w:numId w:val="38"/>
        </w:numPr>
      </w:pPr>
      <w:r>
        <w:t xml:space="preserve">Supervisor sets </w:t>
      </w:r>
      <w:r>
        <w:rPr>
          <w:rStyle w:val="HTMLCode"/>
        </w:rPr>
        <w:t>route = "</w:t>
      </w:r>
      <w:proofErr w:type="spellStart"/>
      <w:r>
        <w:rPr>
          <w:rStyle w:val="HTMLCode"/>
        </w:rPr>
        <w:t>nea</w:t>
      </w:r>
      <w:proofErr w:type="spellEnd"/>
      <w:r>
        <w:rPr>
          <w:rStyle w:val="HTMLCode"/>
        </w:rPr>
        <w:t>"</w:t>
      </w:r>
      <w:r>
        <w:t xml:space="preserve"> (example)</w:t>
      </w:r>
    </w:p>
    <w:p w14:paraId="750E3CF7" w14:textId="77777777" w:rsidR="00194619" w:rsidRDefault="00194619" w:rsidP="00194619">
      <w:pPr>
        <w:pStyle w:val="NormalWeb"/>
        <w:numPr>
          <w:ilvl w:val="0"/>
          <w:numId w:val="38"/>
        </w:numPr>
      </w:pPr>
      <w:r>
        <w:t>NEA RAG Agent queries Pinecone with:</w:t>
      </w:r>
    </w:p>
    <w:p w14:paraId="3E45D421" w14:textId="77777777" w:rsidR="00194619" w:rsidRDefault="00194619" w:rsidP="00194619">
      <w:pPr>
        <w:pStyle w:val="NormalWeb"/>
        <w:numPr>
          <w:ilvl w:val="1"/>
          <w:numId w:val="38"/>
        </w:numPr>
      </w:pPr>
      <w:r>
        <w:t>Query embedding from issue description</w:t>
      </w:r>
    </w:p>
    <w:p w14:paraId="17E7CE55" w14:textId="77777777" w:rsidR="00194619" w:rsidRDefault="00194619" w:rsidP="00194619">
      <w:pPr>
        <w:pStyle w:val="NormalWeb"/>
        <w:numPr>
          <w:ilvl w:val="1"/>
          <w:numId w:val="38"/>
        </w:numPr>
      </w:pPr>
      <w:r>
        <w:t xml:space="preserve">Filter: </w:t>
      </w:r>
      <w:r>
        <w:rPr>
          <w:rStyle w:val="HTMLCode"/>
        </w:rPr>
        <w:t>agency == "NEA"</w:t>
      </w:r>
    </w:p>
    <w:p w14:paraId="32E34C46" w14:textId="77777777" w:rsidR="00194619" w:rsidRDefault="00194619" w:rsidP="00194619">
      <w:pPr>
        <w:pStyle w:val="NormalWeb"/>
        <w:numPr>
          <w:ilvl w:val="0"/>
          <w:numId w:val="38"/>
        </w:numPr>
      </w:pPr>
      <w:r>
        <w:t>Pinecone returns top-k relevant chunks</w:t>
      </w:r>
    </w:p>
    <w:p w14:paraId="54F1F883" w14:textId="77777777" w:rsidR="00194619" w:rsidRDefault="00194619" w:rsidP="00194619">
      <w:pPr>
        <w:pStyle w:val="NormalWeb"/>
        <w:numPr>
          <w:ilvl w:val="0"/>
          <w:numId w:val="38"/>
        </w:numPr>
      </w:pPr>
      <w:r>
        <w:t>The agent uses only those retrieved chunks to answer (or to fill report fields).</w:t>
      </w:r>
    </w:p>
    <w:p w14:paraId="61D7A6AF" w14:textId="77777777" w:rsidR="00194619" w:rsidRDefault="00194619" w:rsidP="00194619">
      <w:pPr>
        <w:pStyle w:val="NormalWeb"/>
        <w:ind w:firstLine="360"/>
      </w:pPr>
      <w:r>
        <w:lastRenderedPageBreak/>
        <w:t>This gives:</w:t>
      </w:r>
    </w:p>
    <w:p w14:paraId="29227366" w14:textId="77777777" w:rsidR="00194619" w:rsidRDefault="00194619" w:rsidP="00194619">
      <w:pPr>
        <w:pStyle w:val="NormalWeb"/>
        <w:numPr>
          <w:ilvl w:val="0"/>
          <w:numId w:val="39"/>
        </w:numPr>
      </w:pPr>
      <w:r>
        <w:rPr>
          <w:rStyle w:val="Strong"/>
        </w:rPr>
        <w:t>Higher accuracy</w:t>
      </w:r>
    </w:p>
    <w:p w14:paraId="29B1D225" w14:textId="77777777" w:rsidR="00194619" w:rsidRDefault="00194619" w:rsidP="00194619">
      <w:pPr>
        <w:pStyle w:val="NormalWeb"/>
        <w:numPr>
          <w:ilvl w:val="0"/>
          <w:numId w:val="39"/>
        </w:numPr>
      </w:pPr>
      <w:r>
        <w:rPr>
          <w:rStyle w:val="Strong"/>
        </w:rPr>
        <w:t>Less hallucination</w:t>
      </w:r>
    </w:p>
    <w:p w14:paraId="07AF1A6D" w14:textId="48B867BC" w:rsidR="00194619" w:rsidRPr="00194619" w:rsidRDefault="00194619" w:rsidP="00370A27">
      <w:pPr>
        <w:pStyle w:val="NormalWeb"/>
        <w:numPr>
          <w:ilvl w:val="0"/>
          <w:numId w:val="39"/>
        </w:numPr>
      </w:pPr>
      <w:r>
        <w:rPr>
          <w:rStyle w:val="Strong"/>
        </w:rPr>
        <w:t>Traceable evidence</w:t>
      </w:r>
      <w:r>
        <w:t xml:space="preserve"> via metadata sources</w:t>
      </w:r>
    </w:p>
    <w:p w14:paraId="1861313D" w14:textId="5A158C2A" w:rsidR="00BC5A55" w:rsidRDefault="00370A27" w:rsidP="00370A27">
      <w:pPr>
        <w:pStyle w:val="Heading1"/>
        <w:rPr>
          <w:color w:val="0070C0"/>
        </w:rPr>
      </w:pPr>
      <w:r w:rsidRPr="00370A27">
        <w:rPr>
          <w:color w:val="0070C0"/>
        </w:rPr>
        <w:t>Technical Stack</w:t>
      </w:r>
    </w:p>
    <w:p w14:paraId="078E7D76" w14:textId="77777777" w:rsidR="00370A27" w:rsidRPr="00370A27" w:rsidRDefault="00370A27" w:rsidP="00370A27">
      <w:pPr>
        <w:pStyle w:val="ListParagraph"/>
        <w:numPr>
          <w:ilvl w:val="0"/>
          <w:numId w:val="19"/>
        </w:numPr>
        <w:spacing w:after="0"/>
        <w:rPr>
          <w:sz w:val="28"/>
          <w:szCs w:val="28"/>
        </w:rPr>
      </w:pPr>
      <w:r w:rsidRPr="00370A27">
        <w:rPr>
          <w:sz w:val="28"/>
          <w:szCs w:val="28"/>
        </w:rPr>
        <w:t xml:space="preserve">Frontend: </w:t>
      </w:r>
      <w:proofErr w:type="spellStart"/>
      <w:r w:rsidRPr="00370A27">
        <w:rPr>
          <w:sz w:val="28"/>
          <w:szCs w:val="28"/>
        </w:rPr>
        <w:t>Streamlit</w:t>
      </w:r>
      <w:proofErr w:type="spellEnd"/>
    </w:p>
    <w:p w14:paraId="337D37C6" w14:textId="77777777" w:rsidR="00370A27" w:rsidRDefault="00370A27" w:rsidP="00370A27">
      <w:pPr>
        <w:pStyle w:val="ListParagraph"/>
        <w:numPr>
          <w:ilvl w:val="0"/>
          <w:numId w:val="19"/>
        </w:numPr>
        <w:spacing w:after="0"/>
        <w:rPr>
          <w:sz w:val="28"/>
          <w:szCs w:val="28"/>
        </w:rPr>
      </w:pPr>
      <w:r w:rsidRPr="00370A27">
        <w:rPr>
          <w:sz w:val="28"/>
          <w:szCs w:val="28"/>
        </w:rPr>
        <w:t xml:space="preserve">Orchestration: </w:t>
      </w:r>
      <w:proofErr w:type="spellStart"/>
      <w:r w:rsidRPr="00370A27">
        <w:rPr>
          <w:sz w:val="28"/>
          <w:szCs w:val="28"/>
        </w:rPr>
        <w:t>Flowise</w:t>
      </w:r>
      <w:proofErr w:type="spellEnd"/>
      <w:r w:rsidRPr="00370A27">
        <w:rPr>
          <w:sz w:val="28"/>
          <w:szCs w:val="28"/>
        </w:rPr>
        <w:t xml:space="preserve"> Cloud</w:t>
      </w:r>
    </w:p>
    <w:p w14:paraId="1920EDF6" w14:textId="77777777" w:rsidR="00370A27" w:rsidRDefault="00370A27" w:rsidP="00370A27">
      <w:pPr>
        <w:pStyle w:val="ListParagraph"/>
        <w:numPr>
          <w:ilvl w:val="0"/>
          <w:numId w:val="19"/>
        </w:numPr>
        <w:spacing w:after="0"/>
        <w:rPr>
          <w:sz w:val="28"/>
          <w:szCs w:val="28"/>
        </w:rPr>
      </w:pPr>
      <w:r>
        <w:rPr>
          <w:sz w:val="28"/>
          <w:szCs w:val="28"/>
        </w:rPr>
        <w:t>LLM OpenAI GPT-40-mini</w:t>
      </w:r>
    </w:p>
    <w:p w14:paraId="48F612A2" w14:textId="77777777" w:rsidR="00370A27" w:rsidRDefault="00370A27" w:rsidP="00370A27">
      <w:pPr>
        <w:pStyle w:val="ListParagraph"/>
        <w:numPr>
          <w:ilvl w:val="0"/>
          <w:numId w:val="19"/>
        </w:numPr>
        <w:spacing w:after="0"/>
        <w:rPr>
          <w:sz w:val="28"/>
          <w:szCs w:val="28"/>
        </w:rPr>
      </w:pPr>
      <w:proofErr w:type="spellStart"/>
      <w:r>
        <w:rPr>
          <w:sz w:val="28"/>
          <w:szCs w:val="28"/>
        </w:rPr>
        <w:t>VectorDB</w:t>
      </w:r>
      <w:proofErr w:type="spellEnd"/>
      <w:r>
        <w:rPr>
          <w:sz w:val="28"/>
          <w:szCs w:val="28"/>
        </w:rPr>
        <w:t xml:space="preserve">: </w:t>
      </w:r>
      <w:proofErr w:type="spellStart"/>
      <w:r>
        <w:rPr>
          <w:sz w:val="28"/>
          <w:szCs w:val="28"/>
        </w:rPr>
        <w:t>PineCone</w:t>
      </w:r>
      <w:proofErr w:type="spellEnd"/>
    </w:p>
    <w:p w14:paraId="385BD8C9" w14:textId="77777777" w:rsidR="00370A27" w:rsidRDefault="00370A27" w:rsidP="00370A27">
      <w:pPr>
        <w:pStyle w:val="ListParagraph"/>
        <w:numPr>
          <w:ilvl w:val="0"/>
          <w:numId w:val="19"/>
        </w:numPr>
        <w:spacing w:after="0"/>
        <w:rPr>
          <w:sz w:val="28"/>
          <w:szCs w:val="28"/>
        </w:rPr>
      </w:pPr>
      <w:r>
        <w:rPr>
          <w:sz w:val="28"/>
          <w:szCs w:val="28"/>
        </w:rPr>
        <w:t>Integration: REST API</w:t>
      </w:r>
    </w:p>
    <w:p w14:paraId="69E57E2F" w14:textId="2BEBF430" w:rsidR="00370A27" w:rsidRPr="00370A27" w:rsidRDefault="00370A27" w:rsidP="00370A27">
      <w:pPr>
        <w:pStyle w:val="ListParagraph"/>
        <w:numPr>
          <w:ilvl w:val="0"/>
          <w:numId w:val="19"/>
        </w:numPr>
        <w:spacing w:after="0"/>
        <w:rPr>
          <w:sz w:val="28"/>
          <w:szCs w:val="28"/>
        </w:rPr>
      </w:pPr>
      <w:r>
        <w:rPr>
          <w:sz w:val="28"/>
          <w:szCs w:val="28"/>
        </w:rPr>
        <w:t>Deployment: Cloud</w:t>
      </w:r>
      <w:r w:rsidR="00953551">
        <w:rPr>
          <w:sz w:val="28"/>
          <w:szCs w:val="28"/>
        </w:rPr>
        <w:t xml:space="preserve"> </w:t>
      </w:r>
      <w:r>
        <w:rPr>
          <w:sz w:val="28"/>
          <w:szCs w:val="28"/>
        </w:rPr>
        <w:t xml:space="preserve">based </w:t>
      </w:r>
      <w:proofErr w:type="spellStart"/>
      <w:r>
        <w:rPr>
          <w:sz w:val="28"/>
          <w:szCs w:val="28"/>
        </w:rPr>
        <w:t>Flowise</w:t>
      </w:r>
      <w:proofErr w:type="spellEnd"/>
      <w:r>
        <w:rPr>
          <w:sz w:val="28"/>
          <w:szCs w:val="28"/>
        </w:rPr>
        <w:t xml:space="preserve"> + </w:t>
      </w:r>
      <w:proofErr w:type="spellStart"/>
      <w:r>
        <w:rPr>
          <w:sz w:val="28"/>
          <w:szCs w:val="28"/>
        </w:rPr>
        <w:t>Streamlit</w:t>
      </w:r>
      <w:proofErr w:type="spellEnd"/>
    </w:p>
    <w:p w14:paraId="3A8519E0" w14:textId="03BDD408" w:rsidR="00953551" w:rsidRPr="00953551" w:rsidRDefault="00953551" w:rsidP="00953551">
      <w:pPr>
        <w:pStyle w:val="Heading1"/>
        <w:rPr>
          <w:color w:val="0070C0"/>
        </w:rPr>
      </w:pPr>
      <w:r w:rsidRPr="00953551">
        <w:rPr>
          <w:color w:val="0070C0"/>
        </w:rPr>
        <w:t>Core Features</w:t>
      </w:r>
    </w:p>
    <w:p w14:paraId="1E8C90FE" w14:textId="77777777" w:rsidR="00953551" w:rsidRDefault="00953551" w:rsidP="00953551">
      <w:pPr>
        <w:pStyle w:val="ListParagraph"/>
        <w:numPr>
          <w:ilvl w:val="0"/>
          <w:numId w:val="19"/>
        </w:numPr>
        <w:spacing w:after="0"/>
        <w:rPr>
          <w:sz w:val="28"/>
          <w:szCs w:val="28"/>
        </w:rPr>
      </w:pPr>
      <w:r w:rsidRPr="00953551">
        <w:rPr>
          <w:sz w:val="28"/>
          <w:szCs w:val="28"/>
        </w:rPr>
        <w:t>Natural language issue intake</w:t>
      </w:r>
    </w:p>
    <w:p w14:paraId="24811CDE" w14:textId="77777777" w:rsidR="00953551" w:rsidRDefault="00953551" w:rsidP="00953551">
      <w:pPr>
        <w:pStyle w:val="ListParagraph"/>
        <w:numPr>
          <w:ilvl w:val="0"/>
          <w:numId w:val="19"/>
        </w:numPr>
        <w:spacing w:after="0"/>
        <w:rPr>
          <w:sz w:val="28"/>
          <w:szCs w:val="28"/>
        </w:rPr>
      </w:pPr>
      <w:r w:rsidRPr="00953551">
        <w:rPr>
          <w:sz w:val="28"/>
          <w:szCs w:val="28"/>
        </w:rPr>
        <w:t>Supervisor-based classification and routing</w:t>
      </w:r>
    </w:p>
    <w:p w14:paraId="3E44BF00" w14:textId="77777777" w:rsidR="00953551" w:rsidRDefault="00953551" w:rsidP="00953551">
      <w:pPr>
        <w:pStyle w:val="ListParagraph"/>
        <w:numPr>
          <w:ilvl w:val="0"/>
          <w:numId w:val="19"/>
        </w:numPr>
        <w:spacing w:after="0"/>
        <w:rPr>
          <w:sz w:val="28"/>
          <w:szCs w:val="28"/>
        </w:rPr>
      </w:pPr>
      <w:r w:rsidRPr="00953551">
        <w:rPr>
          <w:sz w:val="28"/>
          <w:szCs w:val="28"/>
        </w:rPr>
        <w:t>Domain-specific RAG agents</w:t>
      </w:r>
    </w:p>
    <w:p w14:paraId="0D60059A" w14:textId="77777777" w:rsidR="00953551" w:rsidRDefault="00953551" w:rsidP="00953551">
      <w:pPr>
        <w:pStyle w:val="ListParagraph"/>
        <w:numPr>
          <w:ilvl w:val="0"/>
          <w:numId w:val="19"/>
        </w:numPr>
        <w:spacing w:after="0"/>
        <w:rPr>
          <w:sz w:val="28"/>
          <w:szCs w:val="28"/>
        </w:rPr>
      </w:pPr>
      <w:r w:rsidRPr="00953551">
        <w:rPr>
          <w:sz w:val="28"/>
          <w:szCs w:val="28"/>
        </w:rPr>
        <w:t>Structured JSON output</w:t>
      </w:r>
    </w:p>
    <w:p w14:paraId="04CDFF0A" w14:textId="074C969C" w:rsidR="00953551" w:rsidRPr="00953551" w:rsidRDefault="00953551" w:rsidP="00953551">
      <w:pPr>
        <w:pStyle w:val="ListParagraph"/>
        <w:numPr>
          <w:ilvl w:val="0"/>
          <w:numId w:val="19"/>
        </w:numPr>
        <w:spacing w:after="0"/>
        <w:rPr>
          <w:sz w:val="28"/>
          <w:szCs w:val="28"/>
        </w:rPr>
      </w:pPr>
      <w:r w:rsidRPr="00953551">
        <w:rPr>
          <w:sz w:val="28"/>
          <w:szCs w:val="28"/>
        </w:rPr>
        <w:t>UI rendering of urgency, authority, next steps</w:t>
      </w:r>
    </w:p>
    <w:p w14:paraId="4AA64E06" w14:textId="53467E2E" w:rsidR="00953551" w:rsidRPr="00953551" w:rsidRDefault="00953551" w:rsidP="00953551">
      <w:pPr>
        <w:pStyle w:val="Heading1"/>
        <w:rPr>
          <w:color w:val="0070C0"/>
        </w:rPr>
      </w:pPr>
      <w:r w:rsidRPr="00953551">
        <w:rPr>
          <w:color w:val="0070C0"/>
        </w:rPr>
        <w:t>Responsible AI &amp; Governance</w:t>
      </w:r>
    </w:p>
    <w:p w14:paraId="690C1AA9" w14:textId="77777777" w:rsidR="00953551" w:rsidRDefault="00953551" w:rsidP="00953551">
      <w:pPr>
        <w:rPr>
          <w:sz w:val="28"/>
          <w:szCs w:val="28"/>
        </w:rPr>
      </w:pPr>
      <w:r w:rsidRPr="00953551">
        <w:rPr>
          <w:sz w:val="28"/>
          <w:szCs w:val="28"/>
        </w:rPr>
        <w:t>Guardrails were implemented to prevent hallucinated contact details, incorrect emergency routing, and unsafe advice. Structured outputs enforce predictable JSON responses.</w:t>
      </w:r>
    </w:p>
    <w:p w14:paraId="66696A13" w14:textId="77777777" w:rsidR="00953551" w:rsidRDefault="00953551" w:rsidP="00953551">
      <w:pPr>
        <w:rPr>
          <w:sz w:val="28"/>
          <w:szCs w:val="28"/>
        </w:rPr>
      </w:pPr>
    </w:p>
    <w:p w14:paraId="68BD156D" w14:textId="77777777" w:rsidR="00953551" w:rsidRPr="00953551" w:rsidRDefault="00953551" w:rsidP="00953551">
      <w:pPr>
        <w:pStyle w:val="Heading1"/>
        <w:rPr>
          <w:color w:val="0070C0"/>
        </w:rPr>
      </w:pPr>
      <w:r w:rsidRPr="00953551">
        <w:rPr>
          <w:color w:val="0070C0"/>
        </w:rPr>
        <w:lastRenderedPageBreak/>
        <w:t>Deployment</w:t>
      </w:r>
    </w:p>
    <w:p w14:paraId="38EBDDD9" w14:textId="77777777" w:rsidR="00953551" w:rsidRDefault="00953551" w:rsidP="00953551">
      <w:r>
        <w:t xml:space="preserve">The system is deployed with </w:t>
      </w:r>
      <w:proofErr w:type="spellStart"/>
      <w:r>
        <w:t>Flowise</w:t>
      </w:r>
      <w:proofErr w:type="spellEnd"/>
      <w:r>
        <w:t xml:space="preserve"> cloud orchestration and </w:t>
      </w:r>
      <w:proofErr w:type="spellStart"/>
      <w:r>
        <w:t>Streamlit</w:t>
      </w:r>
      <w:proofErr w:type="spellEnd"/>
      <w:r>
        <w:t xml:space="preserve"> UI. End-to-end integration via REST API ensures functional prototype operation.</w:t>
      </w:r>
    </w:p>
    <w:p w14:paraId="4BAAB336" w14:textId="77777777" w:rsidR="00953551" w:rsidRDefault="00953551" w:rsidP="00953551">
      <w:r>
        <w:t xml:space="preserve">The requirements.txt file consists of all the requirements to be installed in my laptop. </w:t>
      </w:r>
    </w:p>
    <w:p w14:paraId="6EA9EF3D" w14:textId="77777777" w:rsidR="00953551" w:rsidRDefault="00953551" w:rsidP="00953551"/>
    <w:p w14:paraId="2165E577" w14:textId="10C2EAE5" w:rsidR="007C1E80" w:rsidRDefault="007C1E80" w:rsidP="00953551">
      <w:r>
        <w:t xml:space="preserve">Launch the app using </w:t>
      </w:r>
      <w:proofErr w:type="spellStart"/>
      <w:r>
        <w:t>streamlit</w:t>
      </w:r>
      <w:proofErr w:type="spellEnd"/>
      <w:r>
        <w:t xml:space="preserve"> run ui.py </w:t>
      </w:r>
      <w:r>
        <w:sym w:font="Wingdings" w:char="F0E0"/>
      </w:r>
      <w:r>
        <w:t xml:space="preserve"> the ui.py is the UI used to connect with </w:t>
      </w:r>
      <w:proofErr w:type="spellStart"/>
      <w:r>
        <w:t>flowise</w:t>
      </w:r>
      <w:proofErr w:type="spellEnd"/>
      <w:r>
        <w:t xml:space="preserve"> orchestrator</w:t>
      </w:r>
    </w:p>
    <w:p w14:paraId="2C54DB09" w14:textId="46A0C9AE" w:rsidR="007C1E80" w:rsidRDefault="00953551" w:rsidP="00953551">
      <w:r w:rsidRPr="00B53132">
        <w:rPr>
          <w:noProof/>
        </w:rPr>
        <w:drawing>
          <wp:inline distT="0" distB="0" distL="0" distR="0" wp14:anchorId="622D2142" wp14:editId="7861D4D0">
            <wp:extent cx="5486400" cy="3233420"/>
            <wp:effectExtent l="0" t="0" r="0" b="5080"/>
            <wp:docPr id="177441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9348" name="Picture 1" descr="A screenshot of a computer&#10;&#10;AI-generated content may be incorrect."/>
                    <pic:cNvPicPr/>
                  </pic:nvPicPr>
                  <pic:blipFill>
                    <a:blip r:embed="rId9"/>
                    <a:stretch>
                      <a:fillRect/>
                    </a:stretch>
                  </pic:blipFill>
                  <pic:spPr>
                    <a:xfrm>
                      <a:off x="0" y="0"/>
                      <a:ext cx="5486400" cy="3233420"/>
                    </a:xfrm>
                    <a:prstGeom prst="rect">
                      <a:avLst/>
                    </a:prstGeom>
                  </pic:spPr>
                </pic:pic>
              </a:graphicData>
            </a:graphic>
          </wp:inline>
        </w:drawing>
      </w:r>
    </w:p>
    <w:p w14:paraId="411CA085" w14:textId="69B33378" w:rsidR="007C1E80" w:rsidRDefault="007C1E80" w:rsidP="00953551">
      <w:r>
        <w:t>Launch of the UI</w:t>
      </w:r>
    </w:p>
    <w:p w14:paraId="72576FF6" w14:textId="1F6F28A1" w:rsidR="007C1E80" w:rsidRDefault="007C1E80" w:rsidP="00953551">
      <w:r w:rsidRPr="00B53132">
        <w:rPr>
          <w:noProof/>
        </w:rPr>
        <w:drawing>
          <wp:inline distT="0" distB="0" distL="0" distR="0" wp14:anchorId="06767080" wp14:editId="7C09F444">
            <wp:extent cx="4767943" cy="1948014"/>
            <wp:effectExtent l="0" t="0" r="0" b="0"/>
            <wp:docPr id="2073010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1077" name="Picture 1" descr="A screen shot of a computer&#10;&#10;AI-generated content may be incorrect."/>
                    <pic:cNvPicPr/>
                  </pic:nvPicPr>
                  <pic:blipFill>
                    <a:blip r:embed="rId10"/>
                    <a:stretch>
                      <a:fillRect/>
                    </a:stretch>
                  </pic:blipFill>
                  <pic:spPr>
                    <a:xfrm>
                      <a:off x="0" y="0"/>
                      <a:ext cx="4799946" cy="1961089"/>
                    </a:xfrm>
                    <a:prstGeom prst="rect">
                      <a:avLst/>
                    </a:prstGeom>
                  </pic:spPr>
                </pic:pic>
              </a:graphicData>
            </a:graphic>
          </wp:inline>
        </w:drawing>
      </w:r>
    </w:p>
    <w:p w14:paraId="0D1E9169" w14:textId="77777777" w:rsidR="00953551" w:rsidRDefault="00953551" w:rsidP="00953551">
      <w:pPr>
        <w:rPr>
          <w:sz w:val="28"/>
          <w:szCs w:val="28"/>
        </w:rPr>
      </w:pPr>
    </w:p>
    <w:p w14:paraId="16914BB9" w14:textId="73686E9C" w:rsidR="00953551" w:rsidRPr="00953551" w:rsidRDefault="00953551" w:rsidP="00953551">
      <w:pPr>
        <w:rPr>
          <w:sz w:val="28"/>
          <w:szCs w:val="28"/>
        </w:rPr>
      </w:pPr>
      <w:r w:rsidRPr="00953551">
        <w:rPr>
          <w:noProof/>
          <w:sz w:val="28"/>
          <w:szCs w:val="28"/>
        </w:rPr>
        <w:drawing>
          <wp:inline distT="0" distB="0" distL="0" distR="0" wp14:anchorId="086847BE" wp14:editId="3B7F905E">
            <wp:extent cx="5404757" cy="3544010"/>
            <wp:effectExtent l="0" t="0" r="5715" b="0"/>
            <wp:docPr id="17564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3736" name="Picture 1" descr="A screenshot of a computer&#10;&#10;AI-generated content may be incorrect."/>
                    <pic:cNvPicPr/>
                  </pic:nvPicPr>
                  <pic:blipFill>
                    <a:blip r:embed="rId11"/>
                    <a:stretch>
                      <a:fillRect/>
                    </a:stretch>
                  </pic:blipFill>
                  <pic:spPr>
                    <a:xfrm>
                      <a:off x="0" y="0"/>
                      <a:ext cx="5437425" cy="3565431"/>
                    </a:xfrm>
                    <a:prstGeom prst="rect">
                      <a:avLst/>
                    </a:prstGeom>
                  </pic:spPr>
                </pic:pic>
              </a:graphicData>
            </a:graphic>
          </wp:inline>
        </w:drawing>
      </w:r>
    </w:p>
    <w:p w14:paraId="6F8AC9F5" w14:textId="66700C8F" w:rsidR="00953551" w:rsidRPr="00953551" w:rsidRDefault="00953551" w:rsidP="00953551">
      <w:pPr>
        <w:pStyle w:val="Heading1"/>
        <w:rPr>
          <w:color w:val="0070C0"/>
        </w:rPr>
      </w:pPr>
      <w:r w:rsidRPr="00953551">
        <w:rPr>
          <w:color w:val="0070C0"/>
        </w:rPr>
        <w:t>Evaluation</w:t>
      </w:r>
    </w:p>
    <w:p w14:paraId="3A729BFD" w14:textId="77777777" w:rsidR="00953551" w:rsidRDefault="00953551" w:rsidP="00953551">
      <w:pPr>
        <w:rPr>
          <w:sz w:val="28"/>
          <w:szCs w:val="28"/>
        </w:rPr>
      </w:pPr>
      <w:r w:rsidRPr="00953551">
        <w:rPr>
          <w:sz w:val="28"/>
          <w:szCs w:val="28"/>
        </w:rPr>
        <w:t>Functional testing was conducted across emergency, police, town council, HDB, NEA, and outside-Singapore cases. Routing accuracy was validated for defined categories.</w:t>
      </w:r>
    </w:p>
    <w:p w14:paraId="2A00D6E8" w14:textId="2EEAB4BE" w:rsidR="00953551" w:rsidRDefault="007C1E80" w:rsidP="00953551">
      <w:pPr>
        <w:rPr>
          <w:sz w:val="28"/>
          <w:szCs w:val="28"/>
        </w:rPr>
      </w:pPr>
      <w:r>
        <w:rPr>
          <w:sz w:val="28"/>
          <w:szCs w:val="28"/>
        </w:rPr>
        <w:t xml:space="preserve">Few test scenarios screenshots: </w:t>
      </w:r>
    </w:p>
    <w:p w14:paraId="041AD2E0" w14:textId="02617E29" w:rsidR="007C1E80" w:rsidRPr="007C1E80" w:rsidRDefault="007C1E80" w:rsidP="00953551">
      <w:pPr>
        <w:rPr>
          <w:b/>
          <w:bCs/>
          <w:color w:val="0070C0"/>
          <w:sz w:val="28"/>
          <w:szCs w:val="28"/>
          <w:u w:val="single"/>
        </w:rPr>
      </w:pPr>
      <w:r w:rsidRPr="007C1E80">
        <w:rPr>
          <w:b/>
          <w:bCs/>
          <w:color w:val="0070C0"/>
          <w:sz w:val="28"/>
          <w:szCs w:val="28"/>
          <w:u w:val="single"/>
        </w:rPr>
        <w:t xml:space="preserve">Scenario 1: Bicycle theft at Bedok. </w:t>
      </w:r>
    </w:p>
    <w:p w14:paraId="19E8796B" w14:textId="5CC764AF" w:rsidR="007C1E80" w:rsidRDefault="007C1E80" w:rsidP="00953551">
      <w:pPr>
        <w:rPr>
          <w:sz w:val="28"/>
          <w:szCs w:val="28"/>
        </w:rPr>
      </w:pPr>
      <w:r>
        <w:rPr>
          <w:sz w:val="28"/>
          <w:szCs w:val="28"/>
        </w:rPr>
        <w:t xml:space="preserve">Expected outcome: </w:t>
      </w:r>
    </w:p>
    <w:p w14:paraId="6F25F7CE" w14:textId="05323E1A" w:rsidR="007C1E80" w:rsidRDefault="007C1E80" w:rsidP="00953551">
      <w:pPr>
        <w:rPr>
          <w:sz w:val="28"/>
          <w:szCs w:val="28"/>
        </w:rPr>
      </w:pPr>
      <w:r>
        <w:rPr>
          <w:sz w:val="28"/>
          <w:szCs w:val="28"/>
        </w:rPr>
        <w:t>Urgency: Normal. Report to Police with details to report for the same.</w:t>
      </w:r>
    </w:p>
    <w:p w14:paraId="53C3E3A2" w14:textId="1A8BBEF4" w:rsidR="007C1E80" w:rsidRDefault="007C1E80" w:rsidP="00953551">
      <w:pPr>
        <w:rPr>
          <w:sz w:val="28"/>
          <w:szCs w:val="28"/>
        </w:rPr>
      </w:pPr>
      <w:r>
        <w:rPr>
          <w:sz w:val="28"/>
          <w:szCs w:val="28"/>
        </w:rPr>
        <w:t>Result: Achieved the expected result</w:t>
      </w:r>
    </w:p>
    <w:p w14:paraId="6852B0F9" w14:textId="5A5EF386" w:rsidR="007C1E80" w:rsidRDefault="007C1E80" w:rsidP="00953551">
      <w:pPr>
        <w:rPr>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37C10035" wp14:editId="53BC335C">
                <wp:simplePos x="0" y="0"/>
                <wp:positionH relativeFrom="column">
                  <wp:posOffset>1574528</wp:posOffset>
                </wp:positionH>
                <wp:positionV relativeFrom="paragraph">
                  <wp:posOffset>2477498</wp:posOffset>
                </wp:positionV>
                <wp:extent cx="1387928" cy="416378"/>
                <wp:effectExtent l="0" t="0" r="9525" b="15875"/>
                <wp:wrapNone/>
                <wp:docPr id="239386729"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30603" id="Rectangle 2" o:spid="_x0000_s1026" style="position:absolute;margin-left:124pt;margin-top:195.1pt;width:109.3pt;height:3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" filled="f" strokecolor="#00b050" strokeweight="1pt"/>
            </w:pict>
          </mc:Fallback>
        </mc:AlternateContent>
      </w:r>
      <w:r>
        <w:rPr>
          <w:noProof/>
          <w:sz w:val="28"/>
          <w:szCs w:val="28"/>
        </w:rPr>
        <mc:AlternateContent>
          <mc:Choice Requires="wps">
            <w:drawing>
              <wp:anchor distT="0" distB="0" distL="114300" distR="114300" simplePos="0" relativeHeight="251659264" behindDoc="0" locked="0" layoutInCell="1" allowOverlap="1" wp14:anchorId="6CA95563" wp14:editId="45200E51">
                <wp:simplePos x="0" y="0"/>
                <wp:positionH relativeFrom="column">
                  <wp:posOffset>2505256</wp:posOffset>
                </wp:positionH>
                <wp:positionV relativeFrom="paragraph">
                  <wp:posOffset>779326</wp:posOffset>
                </wp:positionV>
                <wp:extent cx="783772" cy="326572"/>
                <wp:effectExtent l="0" t="0" r="16510" b="16510"/>
                <wp:wrapNone/>
                <wp:docPr id="724084426" name="Rectangle 2"/>
                <wp:cNvGraphicFramePr/>
                <a:graphic xmlns:a="http://schemas.openxmlformats.org/drawingml/2006/main">
                  <a:graphicData uri="http://schemas.microsoft.com/office/word/2010/wordprocessingShape">
                    <wps:wsp>
                      <wps:cNvSpPr/>
                      <wps:spPr>
                        <a:xfrm>
                          <a:off x="0" y="0"/>
                          <a:ext cx="783772" cy="326572"/>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2B849" id="Rectangle 2" o:spid="_x0000_s1026" style="position:absolute;margin-left:197.25pt;margin-top:61.35pt;width:61.7pt;height:2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" filled="f" strokecolor="#00b050" strokeweight="1pt"/>
            </w:pict>
          </mc:Fallback>
        </mc:AlternateContent>
      </w:r>
      <w:r w:rsidRPr="007C1E80">
        <w:rPr>
          <w:noProof/>
          <w:sz w:val="28"/>
          <w:szCs w:val="28"/>
        </w:rPr>
        <w:drawing>
          <wp:inline distT="0" distB="0" distL="0" distR="0" wp14:anchorId="35E02AEF" wp14:editId="543889D9">
            <wp:extent cx="6071870" cy="2788285"/>
            <wp:effectExtent l="0" t="0" r="0" b="5715"/>
            <wp:docPr id="415704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04404" name="Picture 1" descr="A screenshot of a computer&#10;&#10;AI-generated content may be incorrect."/>
                    <pic:cNvPicPr/>
                  </pic:nvPicPr>
                  <pic:blipFill>
                    <a:blip r:embed="rId12"/>
                    <a:stretch>
                      <a:fillRect/>
                    </a:stretch>
                  </pic:blipFill>
                  <pic:spPr>
                    <a:xfrm>
                      <a:off x="0" y="0"/>
                      <a:ext cx="6071870" cy="2788285"/>
                    </a:xfrm>
                    <a:prstGeom prst="rect">
                      <a:avLst/>
                    </a:prstGeom>
                  </pic:spPr>
                </pic:pic>
              </a:graphicData>
            </a:graphic>
          </wp:inline>
        </w:drawing>
      </w:r>
    </w:p>
    <w:p w14:paraId="6FEF1179" w14:textId="4403C158" w:rsidR="007C1E80" w:rsidRDefault="007C1E80" w:rsidP="00953551">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0E9268B6" wp14:editId="7C892351">
                <wp:simplePos x="0" y="0"/>
                <wp:positionH relativeFrom="column">
                  <wp:posOffset>129449</wp:posOffset>
                </wp:positionH>
                <wp:positionV relativeFrom="paragraph">
                  <wp:posOffset>2539274</wp:posOffset>
                </wp:positionV>
                <wp:extent cx="2122715" cy="1265465"/>
                <wp:effectExtent l="0" t="0" r="11430" b="17780"/>
                <wp:wrapNone/>
                <wp:docPr id="220271573" name="Rectangle 2"/>
                <wp:cNvGraphicFramePr/>
                <a:graphic xmlns:a="http://schemas.openxmlformats.org/drawingml/2006/main">
                  <a:graphicData uri="http://schemas.microsoft.com/office/word/2010/wordprocessingShape">
                    <wps:wsp>
                      <wps:cNvSpPr/>
                      <wps:spPr>
                        <a:xfrm>
                          <a:off x="0" y="0"/>
                          <a:ext cx="2122715" cy="126546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C1CFF" id="Rectangle 2" o:spid="_x0000_s1026" style="position:absolute;margin-left:10.2pt;margin-top:199.95pt;width:167.15pt;height:99.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" filled="f" strokecolor="#00b050" strokeweight="1pt"/>
            </w:pict>
          </mc:Fallback>
        </mc:AlternateContent>
      </w:r>
      <w:r>
        <w:rPr>
          <w:noProof/>
          <w:sz w:val="28"/>
          <w:szCs w:val="28"/>
        </w:rPr>
        <mc:AlternateContent>
          <mc:Choice Requires="wps">
            <w:drawing>
              <wp:anchor distT="0" distB="0" distL="114300" distR="114300" simplePos="0" relativeHeight="251663360" behindDoc="0" locked="0" layoutInCell="1" allowOverlap="1" wp14:anchorId="3B4C5343" wp14:editId="20130731">
                <wp:simplePos x="0" y="0"/>
                <wp:positionH relativeFrom="column">
                  <wp:posOffset>110037</wp:posOffset>
                </wp:positionH>
                <wp:positionV relativeFrom="paragraph">
                  <wp:posOffset>380819</wp:posOffset>
                </wp:positionV>
                <wp:extent cx="1387928" cy="416378"/>
                <wp:effectExtent l="0" t="0" r="9525" b="15875"/>
                <wp:wrapNone/>
                <wp:docPr id="432938687"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644AA" id="Rectangle 2" o:spid="_x0000_s1026" style="position:absolute;margin-left:8.65pt;margin-top:30pt;width:109.3pt;height:3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" filled="f" strokecolor="#00b050" strokeweight="1pt"/>
            </w:pict>
          </mc:Fallback>
        </mc:AlternateContent>
      </w:r>
      <w:r w:rsidRPr="007C1E80">
        <w:rPr>
          <w:noProof/>
          <w:sz w:val="28"/>
          <w:szCs w:val="28"/>
        </w:rPr>
        <w:drawing>
          <wp:inline distT="0" distB="0" distL="0" distR="0" wp14:anchorId="61E4E19E" wp14:editId="37623876">
            <wp:extent cx="6071870" cy="3712210"/>
            <wp:effectExtent l="0" t="0" r="0" b="0"/>
            <wp:docPr id="186033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545" name="Picture 1" descr="A screenshot of a computer&#10;&#10;AI-generated content may be incorrect."/>
                    <pic:cNvPicPr/>
                  </pic:nvPicPr>
                  <pic:blipFill>
                    <a:blip r:embed="rId13"/>
                    <a:stretch>
                      <a:fillRect/>
                    </a:stretch>
                  </pic:blipFill>
                  <pic:spPr>
                    <a:xfrm>
                      <a:off x="0" y="0"/>
                      <a:ext cx="6071870" cy="3712210"/>
                    </a:xfrm>
                    <a:prstGeom prst="rect">
                      <a:avLst/>
                    </a:prstGeom>
                  </pic:spPr>
                </pic:pic>
              </a:graphicData>
            </a:graphic>
          </wp:inline>
        </w:drawing>
      </w:r>
    </w:p>
    <w:p w14:paraId="167C57FC" w14:textId="77777777" w:rsidR="007C1E80" w:rsidRDefault="007C1E80" w:rsidP="007C1E80">
      <w:pPr>
        <w:rPr>
          <w:b/>
          <w:bCs/>
          <w:color w:val="0070C0"/>
          <w:sz w:val="28"/>
          <w:szCs w:val="28"/>
          <w:u w:val="single"/>
        </w:rPr>
      </w:pPr>
    </w:p>
    <w:p w14:paraId="58161445" w14:textId="77777777" w:rsidR="007C1E80" w:rsidRDefault="007C1E80" w:rsidP="007C1E80">
      <w:pPr>
        <w:rPr>
          <w:b/>
          <w:bCs/>
          <w:color w:val="0070C0"/>
          <w:sz w:val="28"/>
          <w:szCs w:val="28"/>
          <w:u w:val="single"/>
        </w:rPr>
      </w:pPr>
    </w:p>
    <w:p w14:paraId="49E92B02" w14:textId="77777777" w:rsidR="007C1E80" w:rsidRDefault="007C1E80" w:rsidP="007C1E80">
      <w:pPr>
        <w:rPr>
          <w:b/>
          <w:bCs/>
          <w:color w:val="0070C0"/>
          <w:sz w:val="28"/>
          <w:szCs w:val="28"/>
          <w:u w:val="single"/>
        </w:rPr>
      </w:pPr>
    </w:p>
    <w:p w14:paraId="24567DBD" w14:textId="77777777" w:rsidR="007C1E80" w:rsidRDefault="007C1E80" w:rsidP="007C1E80">
      <w:pPr>
        <w:rPr>
          <w:b/>
          <w:bCs/>
          <w:color w:val="0070C0"/>
          <w:sz w:val="28"/>
          <w:szCs w:val="28"/>
          <w:u w:val="single"/>
        </w:rPr>
      </w:pPr>
    </w:p>
    <w:p w14:paraId="2450D0E6" w14:textId="1123C558" w:rsidR="007C1E80" w:rsidRPr="007C1E80" w:rsidRDefault="007C1E80" w:rsidP="007C1E80">
      <w:pPr>
        <w:rPr>
          <w:b/>
          <w:bCs/>
          <w:color w:val="0070C0"/>
          <w:sz w:val="28"/>
          <w:szCs w:val="28"/>
          <w:u w:val="single"/>
        </w:rPr>
      </w:pPr>
      <w:r w:rsidRPr="007C1E80">
        <w:rPr>
          <w:b/>
          <w:bCs/>
          <w:color w:val="0070C0"/>
          <w:sz w:val="28"/>
          <w:szCs w:val="28"/>
          <w:u w:val="single"/>
        </w:rPr>
        <w:lastRenderedPageBreak/>
        <w:t xml:space="preserve">Scenario </w:t>
      </w:r>
      <w:r>
        <w:rPr>
          <w:b/>
          <w:bCs/>
          <w:color w:val="0070C0"/>
          <w:sz w:val="28"/>
          <w:szCs w:val="28"/>
          <w:u w:val="single"/>
        </w:rPr>
        <w:t>2</w:t>
      </w:r>
      <w:r w:rsidRPr="007C1E80">
        <w:rPr>
          <w:b/>
          <w:bCs/>
          <w:color w:val="0070C0"/>
          <w:sz w:val="28"/>
          <w:szCs w:val="28"/>
          <w:u w:val="single"/>
        </w:rPr>
        <w:t>: Fire Alert @ Jurong West</w:t>
      </w:r>
    </w:p>
    <w:p w14:paraId="4B6ADEB2" w14:textId="1F599DB9" w:rsidR="007C1E80" w:rsidRDefault="007C1E80" w:rsidP="007C1E80">
      <w:pPr>
        <w:rPr>
          <w:sz w:val="28"/>
          <w:szCs w:val="28"/>
        </w:rPr>
      </w:pPr>
      <w:r>
        <w:rPr>
          <w:sz w:val="28"/>
          <w:szCs w:val="28"/>
        </w:rPr>
        <w:t xml:space="preserve">Expected outcome: </w:t>
      </w:r>
    </w:p>
    <w:p w14:paraId="5DEE3604" w14:textId="727C8082" w:rsidR="007C1E80" w:rsidRDefault="007C1E80" w:rsidP="007C1E80">
      <w:pPr>
        <w:rPr>
          <w:sz w:val="28"/>
          <w:szCs w:val="28"/>
        </w:rPr>
      </w:pPr>
      <w:r>
        <w:rPr>
          <w:sz w:val="28"/>
          <w:szCs w:val="28"/>
        </w:rPr>
        <w:t>Urgency: Emergency. Report to SCDF immediately.</w:t>
      </w:r>
    </w:p>
    <w:p w14:paraId="0AC01476" w14:textId="25227B0D" w:rsidR="007C1E80" w:rsidRDefault="007C1E80" w:rsidP="00953551">
      <w:pPr>
        <w:rPr>
          <w:sz w:val="28"/>
          <w:szCs w:val="28"/>
        </w:rPr>
      </w:pPr>
      <w:r>
        <w:rPr>
          <w:sz w:val="28"/>
          <w:szCs w:val="28"/>
        </w:rPr>
        <w:t>Result: Achieved the expected result</w:t>
      </w:r>
    </w:p>
    <w:p w14:paraId="212CA7B3" w14:textId="3FC93565" w:rsidR="007C1E80" w:rsidRDefault="007C1E80" w:rsidP="00953551">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371CF882" wp14:editId="7E3B9EE8">
                <wp:simplePos x="0" y="0"/>
                <wp:positionH relativeFrom="column">
                  <wp:posOffset>64135</wp:posOffset>
                </wp:positionH>
                <wp:positionV relativeFrom="paragraph">
                  <wp:posOffset>1560558</wp:posOffset>
                </wp:positionV>
                <wp:extent cx="1387928" cy="416378"/>
                <wp:effectExtent l="0" t="0" r="9525" b="15875"/>
                <wp:wrapNone/>
                <wp:docPr id="2135635320" name="Rectangle 2"/>
                <wp:cNvGraphicFramePr/>
                <a:graphic xmlns:a="http://schemas.openxmlformats.org/drawingml/2006/main">
                  <a:graphicData uri="http://schemas.microsoft.com/office/word/2010/wordprocessingShape">
                    <wps:wsp>
                      <wps:cNvSpPr/>
                      <wps:spPr>
                        <a:xfrm>
                          <a:off x="0" y="0"/>
                          <a:ext cx="1387928" cy="4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51914" id="Rectangle 2" o:spid="_x0000_s1026" style="position:absolute;margin-left:5.05pt;margin-top:122.9pt;width:109.3pt;height:3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" filled="f" strokecolor="#00b050" strokeweight="1pt"/>
            </w:pict>
          </mc:Fallback>
        </mc:AlternateContent>
      </w:r>
      <w:r w:rsidRPr="007C1E80">
        <w:rPr>
          <w:noProof/>
          <w:sz w:val="28"/>
          <w:szCs w:val="28"/>
        </w:rPr>
        <w:drawing>
          <wp:inline distT="0" distB="0" distL="0" distR="0" wp14:anchorId="296A7C11" wp14:editId="6418CC43">
            <wp:extent cx="4147457" cy="3957043"/>
            <wp:effectExtent l="0" t="0" r="5715" b="5715"/>
            <wp:docPr id="2327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37984" name="Picture 1" descr="A screenshot of a computer&#10;&#10;AI-generated content may be incorrect."/>
                    <pic:cNvPicPr/>
                  </pic:nvPicPr>
                  <pic:blipFill>
                    <a:blip r:embed="rId14"/>
                    <a:stretch>
                      <a:fillRect/>
                    </a:stretch>
                  </pic:blipFill>
                  <pic:spPr>
                    <a:xfrm>
                      <a:off x="0" y="0"/>
                      <a:ext cx="4170562" cy="3979087"/>
                    </a:xfrm>
                    <a:prstGeom prst="rect">
                      <a:avLst/>
                    </a:prstGeom>
                  </pic:spPr>
                </pic:pic>
              </a:graphicData>
            </a:graphic>
          </wp:inline>
        </w:drawing>
      </w:r>
    </w:p>
    <w:p w14:paraId="443E8252" w14:textId="0A2275C7" w:rsidR="007C1E80" w:rsidRDefault="007C1E80" w:rsidP="00953551">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16D44F9E" wp14:editId="7E36E26E">
                <wp:simplePos x="0" y="0"/>
                <wp:positionH relativeFrom="column">
                  <wp:posOffset>251914</wp:posOffset>
                </wp:positionH>
                <wp:positionV relativeFrom="paragraph">
                  <wp:posOffset>299901</wp:posOffset>
                </wp:positionV>
                <wp:extent cx="3355249" cy="424543"/>
                <wp:effectExtent l="0" t="0" r="10795" b="7620"/>
                <wp:wrapNone/>
                <wp:docPr id="1340342378" name="Rectangle 2"/>
                <wp:cNvGraphicFramePr/>
                <a:graphic xmlns:a="http://schemas.openxmlformats.org/drawingml/2006/main">
                  <a:graphicData uri="http://schemas.microsoft.com/office/word/2010/wordprocessingShape">
                    <wps:wsp>
                      <wps:cNvSpPr/>
                      <wps:spPr>
                        <a:xfrm>
                          <a:off x="0" y="0"/>
                          <a:ext cx="3355249" cy="424543"/>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8001" id="Rectangle 2" o:spid="_x0000_s1026" style="position:absolute;margin-left:19.85pt;margin-top:23.6pt;width:264.2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" filled="f" strokecolor="#00b050" strokeweight="1pt"/>
            </w:pict>
          </mc:Fallback>
        </mc:AlternateContent>
      </w:r>
      <w:r>
        <w:rPr>
          <w:noProof/>
          <w:sz w:val="28"/>
          <w:szCs w:val="28"/>
        </w:rPr>
        <mc:AlternateContent>
          <mc:Choice Requires="wps">
            <w:drawing>
              <wp:anchor distT="0" distB="0" distL="114300" distR="114300" simplePos="0" relativeHeight="251671552" behindDoc="0" locked="0" layoutInCell="1" allowOverlap="1" wp14:anchorId="164CD76C" wp14:editId="5F05648A">
                <wp:simplePos x="0" y="0"/>
                <wp:positionH relativeFrom="column">
                  <wp:posOffset>300899</wp:posOffset>
                </wp:positionH>
                <wp:positionV relativeFrom="paragraph">
                  <wp:posOffset>985701</wp:posOffset>
                </wp:positionV>
                <wp:extent cx="2547257" cy="416379"/>
                <wp:effectExtent l="0" t="0" r="18415" b="15875"/>
                <wp:wrapNone/>
                <wp:docPr id="1640995109" name="Rectangle 2"/>
                <wp:cNvGraphicFramePr/>
                <a:graphic xmlns:a="http://schemas.openxmlformats.org/drawingml/2006/main">
                  <a:graphicData uri="http://schemas.microsoft.com/office/word/2010/wordprocessingShape">
                    <wps:wsp>
                      <wps:cNvSpPr/>
                      <wps:spPr>
                        <a:xfrm>
                          <a:off x="0" y="0"/>
                          <a:ext cx="2547257" cy="416379"/>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F1F7" id="Rectangle 2" o:spid="_x0000_s1026" style="position:absolute;margin-left:23.7pt;margin-top:77.6pt;width:200.55pt;height:3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" filled="f" strokecolor="#00b050" strokeweight="1pt"/>
            </w:pict>
          </mc:Fallback>
        </mc:AlternateContent>
      </w:r>
      <w:r w:rsidRPr="007C1E80">
        <w:rPr>
          <w:noProof/>
          <w:sz w:val="28"/>
          <w:szCs w:val="28"/>
        </w:rPr>
        <w:drawing>
          <wp:inline distT="0" distB="0" distL="0" distR="0" wp14:anchorId="1E6C99A0" wp14:editId="65E30454">
            <wp:extent cx="3780064" cy="2271517"/>
            <wp:effectExtent l="0" t="0" r="5080" b="1905"/>
            <wp:docPr id="1702983343"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3343" name="Picture 1" descr="A screenshot of a black and white screen&#10;&#10;AI-generated content may be incorrect."/>
                    <pic:cNvPicPr/>
                  </pic:nvPicPr>
                  <pic:blipFill>
                    <a:blip r:embed="rId15"/>
                    <a:stretch>
                      <a:fillRect/>
                    </a:stretch>
                  </pic:blipFill>
                  <pic:spPr>
                    <a:xfrm>
                      <a:off x="0" y="0"/>
                      <a:ext cx="3817600" cy="2294073"/>
                    </a:xfrm>
                    <a:prstGeom prst="rect">
                      <a:avLst/>
                    </a:prstGeom>
                  </pic:spPr>
                </pic:pic>
              </a:graphicData>
            </a:graphic>
          </wp:inline>
        </w:drawing>
      </w:r>
    </w:p>
    <w:p w14:paraId="017E4E2D" w14:textId="474E468B" w:rsidR="00C8013E" w:rsidRPr="00C8013E" w:rsidRDefault="00C8013E" w:rsidP="00953551">
      <w:pPr>
        <w:rPr>
          <w:color w:val="0070C0"/>
          <w:sz w:val="28"/>
          <w:szCs w:val="28"/>
        </w:rPr>
      </w:pPr>
      <w:r w:rsidRPr="00C8013E">
        <w:rPr>
          <w:color w:val="0070C0"/>
          <w:sz w:val="28"/>
          <w:szCs w:val="28"/>
        </w:rPr>
        <w:lastRenderedPageBreak/>
        <w:t>Example of the internal flow for Leak issue reported in Tampines</w:t>
      </w:r>
    </w:p>
    <w:p w14:paraId="73234A81" w14:textId="13A80411" w:rsidR="00C8013E" w:rsidRPr="00C8013E" w:rsidRDefault="00C8013E" w:rsidP="00953551">
      <w:pPr>
        <w:rPr>
          <w:color w:val="0070C0"/>
          <w:sz w:val="28"/>
          <w:szCs w:val="28"/>
        </w:rPr>
      </w:pPr>
      <w:r w:rsidRPr="00C8013E">
        <w:rPr>
          <w:color w:val="0070C0"/>
          <w:sz w:val="28"/>
          <w:szCs w:val="28"/>
        </w:rPr>
        <w:t xml:space="preserve">Text Input </w:t>
      </w:r>
      <w:r w:rsidRPr="00C8013E">
        <w:rPr>
          <w:color w:val="0070C0"/>
          <w:sz w:val="28"/>
          <w:szCs w:val="28"/>
        </w:rPr>
        <w:sym w:font="Wingdings" w:char="F0E0"/>
      </w:r>
      <w:r w:rsidRPr="00C8013E">
        <w:rPr>
          <w:color w:val="0070C0"/>
          <w:sz w:val="28"/>
          <w:szCs w:val="28"/>
        </w:rPr>
        <w:t xml:space="preserve"> Supervisor Agent </w:t>
      </w:r>
      <w:r w:rsidRPr="00C8013E">
        <w:rPr>
          <w:color w:val="0070C0"/>
          <w:sz w:val="28"/>
          <w:szCs w:val="28"/>
        </w:rPr>
        <w:sym w:font="Wingdings" w:char="F0E0"/>
      </w:r>
      <w:r w:rsidRPr="00C8013E">
        <w:rPr>
          <w:color w:val="0070C0"/>
          <w:sz w:val="28"/>
          <w:szCs w:val="28"/>
        </w:rPr>
        <w:t xml:space="preserve"> Condition route </w:t>
      </w:r>
      <w:r w:rsidRPr="00C8013E">
        <w:rPr>
          <w:color w:val="0070C0"/>
          <w:sz w:val="28"/>
          <w:szCs w:val="28"/>
        </w:rPr>
        <w:sym w:font="Wingdings" w:char="F0E0"/>
      </w:r>
      <w:r w:rsidRPr="00C8013E">
        <w:rPr>
          <w:color w:val="0070C0"/>
          <w:sz w:val="28"/>
          <w:szCs w:val="28"/>
        </w:rPr>
        <w:t xml:space="preserve"> Town Council RAG </w:t>
      </w:r>
      <w:r w:rsidRPr="00C8013E">
        <w:rPr>
          <w:color w:val="0070C0"/>
          <w:sz w:val="28"/>
          <w:szCs w:val="28"/>
        </w:rPr>
        <w:sym w:font="Wingdings" w:char="F0E0"/>
      </w:r>
      <w:r w:rsidRPr="00C8013E">
        <w:rPr>
          <w:color w:val="0070C0"/>
          <w:sz w:val="28"/>
          <w:szCs w:val="28"/>
        </w:rPr>
        <w:t xml:space="preserve"> Report</w:t>
      </w:r>
    </w:p>
    <w:p w14:paraId="7635E1F2" w14:textId="417F3B1C" w:rsidR="00C8013E" w:rsidRPr="00953551" w:rsidRDefault="00C8013E" w:rsidP="00953551">
      <w:pPr>
        <w:rPr>
          <w:sz w:val="28"/>
          <w:szCs w:val="28"/>
        </w:rPr>
      </w:pPr>
      <w:r w:rsidRPr="00C8013E">
        <w:rPr>
          <w:noProof/>
          <w:sz w:val="28"/>
          <w:szCs w:val="28"/>
        </w:rPr>
        <w:drawing>
          <wp:inline distT="0" distB="0" distL="0" distR="0" wp14:anchorId="490B76E4" wp14:editId="7CFE330A">
            <wp:extent cx="6071870" cy="2680335"/>
            <wp:effectExtent l="0" t="0" r="0" b="0"/>
            <wp:docPr id="18394747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35" name="Picture 1" descr="A screenshot of a chat&#10;&#10;AI-generated content may be incorrect."/>
                    <pic:cNvPicPr/>
                  </pic:nvPicPr>
                  <pic:blipFill>
                    <a:blip r:embed="rId16"/>
                    <a:stretch>
                      <a:fillRect/>
                    </a:stretch>
                  </pic:blipFill>
                  <pic:spPr>
                    <a:xfrm>
                      <a:off x="0" y="0"/>
                      <a:ext cx="6071870" cy="2680335"/>
                    </a:xfrm>
                    <a:prstGeom prst="rect">
                      <a:avLst/>
                    </a:prstGeom>
                  </pic:spPr>
                </pic:pic>
              </a:graphicData>
            </a:graphic>
          </wp:inline>
        </w:drawing>
      </w:r>
    </w:p>
    <w:p w14:paraId="59D7069C" w14:textId="2B96D819" w:rsidR="00953551" w:rsidRPr="0049290F" w:rsidRDefault="00953551" w:rsidP="0049290F">
      <w:pPr>
        <w:pStyle w:val="Heading1"/>
        <w:rPr>
          <w:color w:val="0070C0"/>
        </w:rPr>
      </w:pPr>
      <w:r w:rsidRPr="0049290F">
        <w:rPr>
          <w:color w:val="0070C0"/>
        </w:rPr>
        <w:t>Limitations &amp; Future Work</w:t>
      </w:r>
    </w:p>
    <w:p w14:paraId="29257660" w14:textId="77777777" w:rsidR="00953551" w:rsidRPr="0049290F" w:rsidRDefault="00953551" w:rsidP="00953551">
      <w:pPr>
        <w:rPr>
          <w:sz w:val="28"/>
          <w:szCs w:val="28"/>
        </w:rPr>
      </w:pPr>
      <w:r w:rsidRPr="0049290F">
        <w:rPr>
          <w:sz w:val="28"/>
          <w:szCs w:val="28"/>
        </w:rPr>
        <w:t>Future improvements include multilingual support, official API integrations, analytics dashboards, and expanded retrieval databases.</w:t>
      </w:r>
    </w:p>
    <w:p w14:paraId="1D3B0357" w14:textId="7FB36ADA" w:rsidR="00953551" w:rsidRPr="0049290F" w:rsidRDefault="00953551" w:rsidP="0049290F">
      <w:pPr>
        <w:pStyle w:val="Heading1"/>
        <w:rPr>
          <w:color w:val="0070C0"/>
        </w:rPr>
      </w:pPr>
      <w:r w:rsidRPr="0049290F">
        <w:rPr>
          <w:color w:val="0070C0"/>
        </w:rPr>
        <w:t>Conclusion</w:t>
      </w:r>
    </w:p>
    <w:p w14:paraId="7BFBD880" w14:textId="77777777" w:rsidR="00953551" w:rsidRPr="0049290F" w:rsidRDefault="00953551" w:rsidP="00953551">
      <w:pPr>
        <w:rPr>
          <w:sz w:val="28"/>
          <w:szCs w:val="28"/>
        </w:rPr>
      </w:pPr>
      <w:proofErr w:type="spellStart"/>
      <w:r w:rsidRPr="0049290F">
        <w:rPr>
          <w:sz w:val="28"/>
          <w:szCs w:val="28"/>
        </w:rPr>
        <w:t>HDBAssist</w:t>
      </w:r>
      <w:proofErr w:type="spellEnd"/>
      <w:r w:rsidRPr="0049290F">
        <w:rPr>
          <w:sz w:val="28"/>
          <w:szCs w:val="28"/>
        </w:rPr>
        <w:t xml:space="preserve"> demonstrates practical integration of Generative AI services, multi-agent orchestration, structured routing logic, responsible AI guardrails, and successful deployment.</w:t>
      </w:r>
    </w:p>
    <w:p w14:paraId="5E7BB39C" w14:textId="6EAB9C80" w:rsidR="00953551" w:rsidRDefault="002A7F72" w:rsidP="00953551">
      <w:pPr>
        <w:spacing w:after="0"/>
        <w:rPr>
          <w:sz w:val="28"/>
          <w:szCs w:val="28"/>
        </w:rPr>
      </w:pPr>
      <w:r>
        <w:rPr>
          <w:sz w:val="28"/>
          <w:szCs w:val="28"/>
        </w:rPr>
        <w:t xml:space="preserve">Link for </w:t>
      </w:r>
      <w:proofErr w:type="spellStart"/>
      <w:r>
        <w:rPr>
          <w:sz w:val="28"/>
          <w:szCs w:val="28"/>
        </w:rPr>
        <w:t>Github</w:t>
      </w:r>
      <w:proofErr w:type="spellEnd"/>
      <w:r>
        <w:rPr>
          <w:sz w:val="28"/>
          <w:szCs w:val="28"/>
        </w:rPr>
        <w:t xml:space="preserve"> Repository of the files:</w:t>
      </w:r>
    </w:p>
    <w:p w14:paraId="361A8E36" w14:textId="340D162C" w:rsidR="002A7F72" w:rsidRDefault="002A7F72" w:rsidP="00953551">
      <w:pPr>
        <w:spacing w:after="0"/>
        <w:rPr>
          <w:sz w:val="28"/>
          <w:szCs w:val="28"/>
        </w:rPr>
      </w:pPr>
      <w:hyperlink r:id="rId17" w:history="1">
        <w:r w:rsidRPr="009407EF">
          <w:rPr>
            <w:rStyle w:val="Hyperlink"/>
            <w:sz w:val="28"/>
            <w:szCs w:val="28"/>
          </w:rPr>
          <w:t>https://github.com/Abirami121b/HDBAssist/tree/main</w:t>
        </w:r>
      </w:hyperlink>
    </w:p>
    <w:p w14:paraId="0658D258" w14:textId="77777777" w:rsidR="002A7F72" w:rsidRPr="00953551" w:rsidRDefault="002A7F72" w:rsidP="00953551">
      <w:pPr>
        <w:spacing w:after="0"/>
        <w:rPr>
          <w:sz w:val="28"/>
          <w:szCs w:val="28"/>
        </w:rPr>
      </w:pPr>
    </w:p>
    <w:p w14:paraId="6CDCB3AA" w14:textId="77777777" w:rsidR="00370A27" w:rsidRPr="00370A27" w:rsidRDefault="00370A27" w:rsidP="00370A27"/>
    <w:sectPr w:rsidR="00370A27" w:rsidRPr="00370A27">
      <w:footerReference w:type="default" r:id="rId1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1FF4A" w14:textId="77777777" w:rsidR="00D41962" w:rsidRDefault="00D41962">
      <w:pPr>
        <w:spacing w:after="0" w:line="240" w:lineRule="auto"/>
      </w:pPr>
      <w:r>
        <w:separator/>
      </w:r>
    </w:p>
    <w:p w14:paraId="68BBAD0C" w14:textId="77777777" w:rsidR="00D41962" w:rsidRDefault="00D41962"/>
    <w:p w14:paraId="02EA862C" w14:textId="77777777" w:rsidR="00D41962" w:rsidRDefault="00D41962"/>
  </w:endnote>
  <w:endnote w:type="continuationSeparator" w:id="0">
    <w:p w14:paraId="357C8AC0" w14:textId="77777777" w:rsidR="00D41962" w:rsidRDefault="00D41962">
      <w:pPr>
        <w:spacing w:after="0" w:line="240" w:lineRule="auto"/>
      </w:pPr>
      <w:r>
        <w:continuationSeparator/>
      </w:r>
    </w:p>
    <w:p w14:paraId="05E3C963" w14:textId="77777777" w:rsidR="00D41962" w:rsidRDefault="00D41962"/>
    <w:p w14:paraId="0EB18215" w14:textId="77777777" w:rsidR="00D41962" w:rsidRDefault="00D419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635894"/>
      <w:docPartObj>
        <w:docPartGallery w:val="Page Numbers (Bottom of Page)"/>
        <w:docPartUnique/>
      </w:docPartObj>
    </w:sdtPr>
    <w:sdtEndPr>
      <w:rPr>
        <w:noProof/>
      </w:rPr>
    </w:sdtEndPr>
    <w:sdtContent>
      <w:p w14:paraId="71FDA51C" w14:textId="77777777" w:rsidR="00B3099E"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8BA9A" w14:textId="77777777" w:rsidR="00D41962" w:rsidRDefault="00D41962">
      <w:pPr>
        <w:spacing w:after="0" w:line="240" w:lineRule="auto"/>
      </w:pPr>
      <w:r>
        <w:separator/>
      </w:r>
    </w:p>
    <w:p w14:paraId="405BA46D" w14:textId="77777777" w:rsidR="00D41962" w:rsidRDefault="00D41962"/>
    <w:p w14:paraId="16BFB474" w14:textId="77777777" w:rsidR="00D41962" w:rsidRDefault="00D41962"/>
  </w:footnote>
  <w:footnote w:type="continuationSeparator" w:id="0">
    <w:p w14:paraId="1F3BF5AE" w14:textId="77777777" w:rsidR="00D41962" w:rsidRDefault="00D41962">
      <w:pPr>
        <w:spacing w:after="0" w:line="240" w:lineRule="auto"/>
      </w:pPr>
      <w:r>
        <w:continuationSeparator/>
      </w:r>
    </w:p>
    <w:p w14:paraId="5A4CE43C" w14:textId="77777777" w:rsidR="00D41962" w:rsidRDefault="00D41962"/>
    <w:p w14:paraId="52DCAB56" w14:textId="77777777" w:rsidR="00D41962" w:rsidRDefault="00D419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8E4F83"/>
    <w:multiLevelType w:val="multilevel"/>
    <w:tmpl w:val="592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8E51C5"/>
    <w:multiLevelType w:val="multilevel"/>
    <w:tmpl w:val="4FD4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B181C"/>
    <w:multiLevelType w:val="multilevel"/>
    <w:tmpl w:val="35D0F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58120A"/>
    <w:multiLevelType w:val="multilevel"/>
    <w:tmpl w:val="59380E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720A1A"/>
    <w:multiLevelType w:val="multilevel"/>
    <w:tmpl w:val="65DE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F53036"/>
    <w:multiLevelType w:val="multilevel"/>
    <w:tmpl w:val="94B4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9D7170"/>
    <w:multiLevelType w:val="multilevel"/>
    <w:tmpl w:val="30D8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F46E9"/>
    <w:multiLevelType w:val="multilevel"/>
    <w:tmpl w:val="205A86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2E3763"/>
    <w:multiLevelType w:val="multilevel"/>
    <w:tmpl w:val="06F8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DD15F5"/>
    <w:multiLevelType w:val="multilevel"/>
    <w:tmpl w:val="03F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B4030"/>
    <w:multiLevelType w:val="multilevel"/>
    <w:tmpl w:val="42F4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D764C"/>
    <w:multiLevelType w:val="multilevel"/>
    <w:tmpl w:val="2356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DE65EF"/>
    <w:multiLevelType w:val="multilevel"/>
    <w:tmpl w:val="9430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70383D"/>
    <w:multiLevelType w:val="multilevel"/>
    <w:tmpl w:val="69A2D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703AD2"/>
    <w:multiLevelType w:val="multilevel"/>
    <w:tmpl w:val="92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B12B9"/>
    <w:multiLevelType w:val="multilevel"/>
    <w:tmpl w:val="E3F0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2C0685"/>
    <w:multiLevelType w:val="multilevel"/>
    <w:tmpl w:val="7A56D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D3289D"/>
    <w:multiLevelType w:val="multilevel"/>
    <w:tmpl w:val="926477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096D57"/>
    <w:multiLevelType w:val="multilevel"/>
    <w:tmpl w:val="C3BEE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740EF8"/>
    <w:multiLevelType w:val="multilevel"/>
    <w:tmpl w:val="EFB6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D50BD"/>
    <w:multiLevelType w:val="multilevel"/>
    <w:tmpl w:val="5B0C3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5F3B27"/>
    <w:multiLevelType w:val="multilevel"/>
    <w:tmpl w:val="F49E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787E28"/>
    <w:multiLevelType w:val="multilevel"/>
    <w:tmpl w:val="41D0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875C08"/>
    <w:multiLevelType w:val="multilevel"/>
    <w:tmpl w:val="D6B0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4D2623"/>
    <w:multiLevelType w:val="multilevel"/>
    <w:tmpl w:val="77AC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F4492B"/>
    <w:multiLevelType w:val="multilevel"/>
    <w:tmpl w:val="817C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8D0211"/>
    <w:multiLevelType w:val="multilevel"/>
    <w:tmpl w:val="E288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2138C8"/>
    <w:multiLevelType w:val="hybridMultilevel"/>
    <w:tmpl w:val="13B8D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1D52B0"/>
    <w:multiLevelType w:val="multilevel"/>
    <w:tmpl w:val="BC465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60A76"/>
    <w:multiLevelType w:val="multilevel"/>
    <w:tmpl w:val="04EA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EF1A5C"/>
    <w:multiLevelType w:val="multilevel"/>
    <w:tmpl w:val="CFC4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9642242">
    <w:abstractNumId w:val="9"/>
  </w:num>
  <w:num w:numId="2" w16cid:durableId="1135563063">
    <w:abstractNumId w:val="29"/>
  </w:num>
  <w:num w:numId="3" w16cid:durableId="427240014">
    <w:abstractNumId w:val="38"/>
  </w:num>
  <w:num w:numId="4" w16cid:durableId="708531991">
    <w:abstractNumId w:val="30"/>
  </w:num>
  <w:num w:numId="5" w16cid:durableId="46036220">
    <w:abstractNumId w:val="18"/>
  </w:num>
  <w:num w:numId="6" w16cid:durableId="219485409">
    <w:abstractNumId w:val="7"/>
  </w:num>
  <w:num w:numId="7" w16cid:durableId="2023163649">
    <w:abstractNumId w:val="6"/>
  </w:num>
  <w:num w:numId="8" w16cid:durableId="1189299588">
    <w:abstractNumId w:val="5"/>
  </w:num>
  <w:num w:numId="9" w16cid:durableId="952593722">
    <w:abstractNumId w:val="4"/>
  </w:num>
  <w:num w:numId="10" w16cid:durableId="122626553">
    <w:abstractNumId w:val="8"/>
  </w:num>
  <w:num w:numId="11" w16cid:durableId="1060978649">
    <w:abstractNumId w:val="3"/>
  </w:num>
  <w:num w:numId="12" w16cid:durableId="1566643902">
    <w:abstractNumId w:val="2"/>
  </w:num>
  <w:num w:numId="13" w16cid:durableId="1553928382">
    <w:abstractNumId w:val="1"/>
  </w:num>
  <w:num w:numId="14" w16cid:durableId="564492576">
    <w:abstractNumId w:val="0"/>
  </w:num>
  <w:num w:numId="15" w16cid:durableId="1711106593">
    <w:abstractNumId w:val="34"/>
  </w:num>
  <w:num w:numId="16" w16cid:durableId="1521049631">
    <w:abstractNumId w:val="44"/>
  </w:num>
  <w:num w:numId="17" w16cid:durableId="1033961964">
    <w:abstractNumId w:val="14"/>
  </w:num>
  <w:num w:numId="18" w16cid:durableId="2114546480">
    <w:abstractNumId w:val="39"/>
  </w:num>
  <w:num w:numId="19" w16cid:durableId="2126651859">
    <w:abstractNumId w:val="42"/>
  </w:num>
  <w:num w:numId="20" w16cid:durableId="1884907311">
    <w:abstractNumId w:val="32"/>
  </w:num>
  <w:num w:numId="21" w16cid:durableId="1671176154">
    <w:abstractNumId w:val="33"/>
  </w:num>
  <w:num w:numId="22" w16cid:durableId="154497848">
    <w:abstractNumId w:val="25"/>
  </w:num>
  <w:num w:numId="23" w16cid:durableId="439299506">
    <w:abstractNumId w:val="12"/>
  </w:num>
  <w:num w:numId="24" w16cid:durableId="741027205">
    <w:abstractNumId w:val="31"/>
  </w:num>
  <w:num w:numId="25" w16cid:durableId="296374370">
    <w:abstractNumId w:val="13"/>
  </w:num>
  <w:num w:numId="26" w16cid:durableId="860553373">
    <w:abstractNumId w:val="45"/>
  </w:num>
  <w:num w:numId="27" w16cid:durableId="1023819225">
    <w:abstractNumId w:val="28"/>
  </w:num>
  <w:num w:numId="28" w16cid:durableId="237790078">
    <w:abstractNumId w:val="41"/>
  </w:num>
  <w:num w:numId="29" w16cid:durableId="2024432106">
    <w:abstractNumId w:val="17"/>
  </w:num>
  <w:num w:numId="30" w16cid:durableId="1841462925">
    <w:abstractNumId w:val="19"/>
  </w:num>
  <w:num w:numId="31" w16cid:durableId="1728917042">
    <w:abstractNumId w:val="20"/>
  </w:num>
  <w:num w:numId="32" w16cid:durableId="1659844396">
    <w:abstractNumId w:val="40"/>
  </w:num>
  <w:num w:numId="33" w16cid:durableId="1602571983">
    <w:abstractNumId w:val="35"/>
  </w:num>
  <w:num w:numId="34" w16cid:durableId="1419446597">
    <w:abstractNumId w:val="21"/>
  </w:num>
  <w:num w:numId="35" w16cid:durableId="1925995049">
    <w:abstractNumId w:val="26"/>
  </w:num>
  <w:num w:numId="36" w16cid:durableId="477570336">
    <w:abstractNumId w:val="22"/>
  </w:num>
  <w:num w:numId="37" w16cid:durableId="1843159925">
    <w:abstractNumId w:val="43"/>
  </w:num>
  <w:num w:numId="38" w16cid:durableId="1496261554">
    <w:abstractNumId w:val="27"/>
  </w:num>
  <w:num w:numId="39" w16cid:durableId="410005067">
    <w:abstractNumId w:val="15"/>
  </w:num>
  <w:num w:numId="40" w16cid:durableId="2063475857">
    <w:abstractNumId w:val="23"/>
  </w:num>
  <w:num w:numId="41" w16cid:durableId="46879568">
    <w:abstractNumId w:val="10"/>
  </w:num>
  <w:num w:numId="42" w16cid:durableId="559243674">
    <w:abstractNumId w:val="46"/>
  </w:num>
  <w:num w:numId="43" w16cid:durableId="667441181">
    <w:abstractNumId w:val="16"/>
  </w:num>
  <w:num w:numId="44" w16cid:durableId="1953979459">
    <w:abstractNumId w:val="11"/>
  </w:num>
  <w:num w:numId="45" w16cid:durableId="554195698">
    <w:abstractNumId w:val="36"/>
  </w:num>
  <w:num w:numId="46" w16cid:durableId="1879003099">
    <w:abstractNumId w:val="24"/>
  </w:num>
  <w:num w:numId="47" w16cid:durableId="85788526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2CC"/>
    <w:rsid w:val="00194619"/>
    <w:rsid w:val="00203ABD"/>
    <w:rsid w:val="002A7F72"/>
    <w:rsid w:val="00370A27"/>
    <w:rsid w:val="0049290F"/>
    <w:rsid w:val="004F6C26"/>
    <w:rsid w:val="006620FF"/>
    <w:rsid w:val="007C1E80"/>
    <w:rsid w:val="008B4361"/>
    <w:rsid w:val="00944BCE"/>
    <w:rsid w:val="00953551"/>
    <w:rsid w:val="009C7F15"/>
    <w:rsid w:val="00A662CC"/>
    <w:rsid w:val="00B3099E"/>
    <w:rsid w:val="00BC5A55"/>
    <w:rsid w:val="00C8013E"/>
    <w:rsid w:val="00D41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A69277"/>
  <w15:chartTrackingRefBased/>
  <w15:docId w15:val="{E501210E-79BE-C14D-9AB4-05ABFD3CB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NormalWeb">
    <w:name w:val="Normal (Web)"/>
    <w:basedOn w:val="Normal"/>
    <w:uiPriority w:val="99"/>
    <w:unhideWhenUsed/>
    <w:rsid w:val="00BC5A55"/>
    <w:pPr>
      <w:spacing w:before="100" w:beforeAutospacing="1" w:after="100" w:afterAutospacing="1" w:line="240" w:lineRule="auto"/>
    </w:pPr>
    <w:rPr>
      <w:rFonts w:ascii="Times New Roman" w:eastAsia="Times New Roman" w:hAnsi="Times New Roman" w:cs="Times New Roman"/>
      <w:color w:val="auto"/>
      <w:lang w:eastAsia="en-US"/>
    </w:rPr>
  </w:style>
  <w:style w:type="paragraph" w:styleId="ListParagraph">
    <w:name w:val="List Paragraph"/>
    <w:basedOn w:val="Normal"/>
    <w:uiPriority w:val="34"/>
    <w:unhideWhenUsed/>
    <w:qFormat/>
    <w:rsid w:val="00370A27"/>
    <w:pPr>
      <w:ind w:left="720"/>
      <w:contextualSpacing/>
    </w:pPr>
  </w:style>
  <w:style w:type="character" w:styleId="Strong">
    <w:name w:val="Strong"/>
    <w:basedOn w:val="DefaultParagraphFont"/>
    <w:uiPriority w:val="22"/>
    <w:qFormat/>
    <w:rsid w:val="00944BCE"/>
    <w:rPr>
      <w:b/>
      <w:bCs/>
    </w:rPr>
  </w:style>
  <w:style w:type="character" w:styleId="HTMLCode">
    <w:name w:val="HTML Code"/>
    <w:basedOn w:val="DefaultParagraphFont"/>
    <w:uiPriority w:val="99"/>
    <w:semiHidden/>
    <w:unhideWhenUsed/>
    <w:rsid w:val="00944BCE"/>
    <w:rPr>
      <w:rFonts w:ascii="Courier New" w:eastAsia="Times New Roman" w:hAnsi="Courier New" w:cs="Courier New"/>
      <w:sz w:val="20"/>
      <w:szCs w:val="20"/>
    </w:rPr>
  </w:style>
  <w:style w:type="character" w:styleId="Hyperlink">
    <w:name w:val="Hyperlink"/>
    <w:basedOn w:val="DefaultParagraphFont"/>
    <w:uiPriority w:val="99"/>
    <w:unhideWhenUsed/>
    <w:rsid w:val="002A7F72"/>
    <w:rPr>
      <w:color w:val="5E9EA1" w:themeColor="hyperlink"/>
      <w:u w:val="single"/>
    </w:rPr>
  </w:style>
  <w:style w:type="character" w:styleId="UnresolvedMention">
    <w:name w:val="Unresolved Mention"/>
    <w:basedOn w:val="DefaultParagraphFont"/>
    <w:uiPriority w:val="99"/>
    <w:semiHidden/>
    <w:unhideWhenUsed/>
    <w:rsid w:val="002A7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Abirami121b/HDBAssist/tree/mai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biramibalachander/Library/Containers/com.microsoft.Word/Data/Library/Application%20Support/Microsoft/Office/16.0/DTS/en-US%7b96F1728C-5BB7-9E4A-BDC6-69A91D9EC812%7d/%7b79F9A98D-D548-E241-BD1A-43FA8F4AA531%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75</TotalTime>
  <Pages>12</Pages>
  <Words>1488</Words>
  <Characters>8484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Abirami Balachander</dc:creator>
  <cp:keywords/>
  <dc:description/>
  <cp:lastModifiedBy>Abirami Balachander</cp:lastModifiedBy>
  <cp:revision>3</cp:revision>
  <dcterms:created xsi:type="dcterms:W3CDTF">2026-02-26T04:04:00Z</dcterms:created>
  <dcterms:modified xsi:type="dcterms:W3CDTF">2026-02-26T09:21:00Z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